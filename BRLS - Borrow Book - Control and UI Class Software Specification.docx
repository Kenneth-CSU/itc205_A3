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041B5" w14:textId="638CCBB5" w:rsidR="007559BC" w:rsidRDefault="007559BC" w:rsidP="00B034D8"/>
    <w:p w14:paraId="2B6FD105" w14:textId="0FA0918D" w:rsidR="00B034D8" w:rsidRPr="003772FE" w:rsidRDefault="00B034D8" w:rsidP="00B034D8">
      <w:pPr>
        <w:rPr>
          <w:sz w:val="32"/>
          <w:szCs w:val="32"/>
        </w:rPr>
      </w:pPr>
      <w:r w:rsidRPr="003772FE">
        <w:rPr>
          <w:sz w:val="32"/>
          <w:szCs w:val="32"/>
        </w:rPr>
        <w:t>BorrowBookControl</w:t>
      </w:r>
    </w:p>
    <w:p w14:paraId="5CAAE4CC" w14:textId="23183BE8" w:rsidR="00B034D8" w:rsidRDefault="00B034D8" w:rsidP="00B034D8">
      <w:pPr>
        <w:rPr>
          <w:sz w:val="22"/>
          <w:szCs w:val="22"/>
        </w:rPr>
      </w:pPr>
    </w:p>
    <w:p w14:paraId="0BCB2664" w14:textId="52B81D51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setUI(IBorrowBookUI </w:t>
      </w:r>
      <w:r>
        <w:rPr>
          <w:rFonts w:ascii="Consolas" w:hAnsi="Consolas" w:cs="Consolas"/>
          <w:color w:val="6A3E3E"/>
          <w:lang w:val="en-AU" w:eastAsia="en-AU"/>
        </w:rPr>
        <w:t>ui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7C4982BE" w14:textId="7A69C1AD" w:rsidR="00EC02CF" w:rsidRP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ui exists</w:t>
      </w:r>
    </w:p>
    <w:p w14:paraId="56C7610B" w14:textId="77777777" w:rsid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73D44854" w14:textId="52D52A5F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B034D8">
        <w:rPr>
          <w:color w:val="000000"/>
          <w:sz w:val="22"/>
          <w:szCs w:val="22"/>
          <w:lang w:val="en-AU" w:eastAsia="en-AU"/>
        </w:rPr>
        <w:t>Associates</w:t>
      </w:r>
      <w:r>
        <w:rPr>
          <w:color w:val="000000"/>
          <w:sz w:val="22"/>
          <w:szCs w:val="22"/>
          <w:lang w:val="en-AU" w:eastAsia="en-AU"/>
        </w:rPr>
        <w:t xml:space="preserve"> an instance of IBorrowBookUI with the control class.</w:t>
      </w:r>
    </w:p>
    <w:p w14:paraId="0CB228EF" w14:textId="2456E853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Can only be called in the INITIALISED state.</w:t>
      </w:r>
    </w:p>
    <w:p w14:paraId="351B7658" w14:textId="0555717C" w:rsidR="004D59BA" w:rsidRDefault="004D59BA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Sets UI state to </w:t>
      </w:r>
      <w:r w:rsidR="00EC02CF">
        <w:rPr>
          <w:color w:val="000000"/>
          <w:sz w:val="22"/>
          <w:szCs w:val="22"/>
          <w:lang w:val="en-AU" w:eastAsia="en-AU"/>
        </w:rPr>
        <w:t>SWIPING</w:t>
      </w:r>
    </w:p>
    <w:p w14:paraId="1DFE682D" w14:textId="14068405" w:rsidR="00B034D8" w:rsidRP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Transitions control class to </w:t>
      </w:r>
      <w:r w:rsidR="00EC02CF">
        <w:rPr>
          <w:color w:val="000000"/>
          <w:sz w:val="22"/>
          <w:szCs w:val="22"/>
          <w:lang w:val="en-AU" w:eastAsia="en-AU"/>
        </w:rPr>
        <w:t>SWIPING</w:t>
      </w:r>
      <w:r>
        <w:rPr>
          <w:color w:val="000000"/>
          <w:sz w:val="22"/>
          <w:szCs w:val="22"/>
          <w:lang w:val="en-AU" w:eastAsia="en-AU"/>
        </w:rPr>
        <w:t xml:space="preserve"> state.</w:t>
      </w:r>
    </w:p>
    <w:p w14:paraId="74754B42" w14:textId="77777777" w:rsidR="00EC02CF" w:rsidRDefault="00EC02CF" w:rsidP="00EC02CF">
      <w:pPr>
        <w:widowControl/>
        <w:autoSpaceDE w:val="0"/>
        <w:autoSpaceDN w:val="0"/>
        <w:adjustRightInd w:val="0"/>
        <w:spacing w:line="240" w:lineRule="auto"/>
        <w:rPr>
          <w:b/>
          <w:bCs/>
          <w:color w:val="000000"/>
          <w:sz w:val="22"/>
          <w:szCs w:val="22"/>
          <w:lang w:val="en-AU" w:eastAsia="en-AU"/>
        </w:rPr>
      </w:pPr>
    </w:p>
    <w:p w14:paraId="442C2EC0" w14:textId="257F1F28" w:rsidR="00EC02CF" w:rsidRPr="00EC02CF" w:rsidRDefault="00EC02CF" w:rsidP="00EC02CF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conditions: </w:t>
      </w:r>
      <w:r>
        <w:rPr>
          <w:color w:val="000000"/>
          <w:sz w:val="22"/>
          <w:szCs w:val="22"/>
          <w:lang w:val="en-AU" w:eastAsia="en-AU"/>
        </w:rPr>
        <w:t>UI and control class in SWIPING states</w:t>
      </w:r>
    </w:p>
    <w:p w14:paraId="0B8C77F7" w14:textId="77777777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E2B6252" w14:textId="77777777" w:rsidR="007B4328" w:rsidRDefault="007B432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49A158DB" w14:textId="77777777" w:rsid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26E2E399" w14:textId="39E2B75E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cardSwiped(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shd w:val="clear" w:color="auto" w:fill="F0D8A8"/>
          <w:lang w:val="en-AU" w:eastAsia="en-AU"/>
        </w:rPr>
        <w:t>patronId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34E30B6E" w14:textId="59DDEC72" w:rsidR="00EC02CF" w:rsidRDefault="00EC02CF" w:rsidP="00EC02CF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UI and control in SWIPING state, patronId is integer</w:t>
      </w:r>
    </w:p>
    <w:p w14:paraId="43BE9F32" w14:textId="77777777" w:rsidR="004D59BA" w:rsidRDefault="004D59BA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F09B9DE" w14:textId="34119364" w:rsidR="004D59BA" w:rsidRDefault="004D59BA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Gets a Patron from library using patronId</w:t>
      </w:r>
    </w:p>
    <w:p w14:paraId="21501FA6" w14:textId="2A29D223" w:rsidR="004D59BA" w:rsidRDefault="004D59BA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Associates Patron with current instance of use case</w:t>
      </w:r>
    </w:p>
    <w:p w14:paraId="3CB21EBC" w14:textId="77777777" w:rsidR="004D59BA" w:rsidRPr="004D59BA" w:rsidRDefault="004D59BA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A1DDA5A" w14:textId="77777777" w:rsidR="004D59BA" w:rsidRDefault="004D59BA" w:rsidP="004D59BA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>If patronId not found</w:t>
      </w:r>
    </w:p>
    <w:p w14:paraId="6676069D" w14:textId="6ED06C16" w:rsidR="004D59BA" w:rsidRDefault="004D59BA" w:rsidP="004D59BA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>displays invalid patronID message to UI,</w:t>
      </w:r>
      <w:r>
        <w:rPr>
          <w:color w:val="000000"/>
          <w:sz w:val="22"/>
          <w:szCs w:val="22"/>
          <w:lang w:val="en-AU" w:eastAsia="en-AU"/>
        </w:rPr>
        <w:t xml:space="preserve"> exits</w:t>
      </w:r>
    </w:p>
    <w:p w14:paraId="6E8144BD" w14:textId="77777777" w:rsidR="004D59BA" w:rsidRPr="004D59BA" w:rsidRDefault="004D59BA" w:rsidP="004D59BA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735FA7DF" w14:textId="7B407907" w:rsidR="00B034D8" w:rsidRPr="004D59BA" w:rsidRDefault="00B034D8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>Checks with library whether patron has borrowing restrictions in place.</w:t>
      </w:r>
    </w:p>
    <w:p w14:paraId="61A97F39" w14:textId="77777777" w:rsidR="004D59BA" w:rsidRDefault="004D59BA" w:rsidP="004D59BA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 xml:space="preserve">If patron can borrow, </w:t>
      </w:r>
    </w:p>
    <w:p w14:paraId="3E829ABA" w14:textId="2030E449" w:rsidR="004D59BA" w:rsidRDefault="004D59BA" w:rsidP="004D59BA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Sets UI state to </w:t>
      </w:r>
      <w:r w:rsidR="003772FE">
        <w:rPr>
          <w:color w:val="000000"/>
          <w:sz w:val="22"/>
          <w:szCs w:val="22"/>
          <w:lang w:val="en-AU" w:eastAsia="en-AU"/>
        </w:rPr>
        <w:t>SCANNING</w:t>
      </w:r>
    </w:p>
    <w:p w14:paraId="0FF495F0" w14:textId="33EE3033" w:rsidR="004D59BA" w:rsidRDefault="003772FE" w:rsidP="004D59BA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T</w:t>
      </w:r>
      <w:r w:rsidR="004D59BA" w:rsidRPr="004D59BA">
        <w:rPr>
          <w:color w:val="000000"/>
          <w:sz w:val="22"/>
          <w:szCs w:val="22"/>
          <w:lang w:val="en-AU" w:eastAsia="en-AU"/>
        </w:rPr>
        <w:t xml:space="preserve">ransitions </w:t>
      </w:r>
      <w:r>
        <w:rPr>
          <w:color w:val="000000"/>
          <w:sz w:val="22"/>
          <w:szCs w:val="22"/>
          <w:lang w:val="en-AU" w:eastAsia="en-AU"/>
        </w:rPr>
        <w:t xml:space="preserve">control class </w:t>
      </w:r>
      <w:r w:rsidR="004D59BA" w:rsidRPr="004D59BA">
        <w:rPr>
          <w:color w:val="000000"/>
          <w:sz w:val="22"/>
          <w:szCs w:val="22"/>
          <w:lang w:val="en-AU" w:eastAsia="en-AU"/>
        </w:rPr>
        <w:t>to SCANNING state.</w:t>
      </w:r>
    </w:p>
    <w:p w14:paraId="1A66C62F" w14:textId="2BF012E5" w:rsidR="004D59BA" w:rsidRPr="004D59BA" w:rsidRDefault="004D59BA" w:rsidP="004D59BA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</w:p>
    <w:p w14:paraId="6C4139CE" w14:textId="77777777" w:rsidR="004D59BA" w:rsidRDefault="004D59BA" w:rsidP="004D59BA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 xml:space="preserve">If borrowing restricted, </w:t>
      </w:r>
    </w:p>
    <w:p w14:paraId="5111EFB7" w14:textId="77777777" w:rsidR="004D59BA" w:rsidRDefault="004D59BA" w:rsidP="004D59BA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 xml:space="preserve">displays restricted message to UI, </w:t>
      </w:r>
    </w:p>
    <w:p w14:paraId="294FC8D5" w14:textId="49C9E881" w:rsidR="004D59BA" w:rsidRDefault="004D59BA" w:rsidP="004D59BA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Sets UI state to RESTRICTED</w:t>
      </w:r>
    </w:p>
    <w:p w14:paraId="6B1356B8" w14:textId="1884EE99" w:rsidR="004D59BA" w:rsidRDefault="007B4328" w:rsidP="004D59BA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T</w:t>
      </w:r>
      <w:r w:rsidR="004D59BA" w:rsidRPr="004D59BA">
        <w:rPr>
          <w:color w:val="000000"/>
          <w:sz w:val="22"/>
          <w:szCs w:val="22"/>
          <w:lang w:val="en-AU" w:eastAsia="en-AU"/>
        </w:rPr>
        <w:t xml:space="preserve">ransitions </w:t>
      </w:r>
      <w:r w:rsidR="003772FE">
        <w:rPr>
          <w:color w:val="000000"/>
          <w:sz w:val="22"/>
          <w:szCs w:val="22"/>
          <w:lang w:val="en-AU" w:eastAsia="en-AU"/>
        </w:rPr>
        <w:t xml:space="preserve">control class </w:t>
      </w:r>
      <w:r w:rsidR="004D59BA" w:rsidRPr="004D59BA">
        <w:rPr>
          <w:color w:val="000000"/>
          <w:sz w:val="22"/>
          <w:szCs w:val="22"/>
          <w:lang w:val="en-AU" w:eastAsia="en-AU"/>
        </w:rPr>
        <w:t>to RESTRICTED state.</w:t>
      </w:r>
    </w:p>
    <w:p w14:paraId="3EC235A1" w14:textId="77777777" w:rsidR="00EC02CF" w:rsidRPr="004D59BA" w:rsidRDefault="00EC02CF" w:rsidP="004D59BA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</w:p>
    <w:p w14:paraId="5F350458" w14:textId="616C0877" w:rsidR="004D59BA" w:rsidRDefault="00EC02CF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conditions: </w:t>
      </w:r>
    </w:p>
    <w:p w14:paraId="088D9CFE" w14:textId="1BE0C28C" w:rsid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patron not found – state remains SWIPING</w:t>
      </w:r>
    </w:p>
    <w:p w14:paraId="086D0DCA" w14:textId="3DA1105B" w:rsid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patron is restricted from borrowing – control and UI in RESTRICTED state</w:t>
      </w:r>
    </w:p>
    <w:p w14:paraId="66FD58A9" w14:textId="5B333C4B" w:rsidR="00EC02CF" w:rsidRPr="00B034D8" w:rsidRDefault="00EC02CF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patron can borrow – control and UI in SCANNING state, control has reference to patron</w:t>
      </w:r>
    </w:p>
    <w:p w14:paraId="69422624" w14:textId="77777777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56C13CFA" w14:textId="77777777" w:rsid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</w:p>
    <w:p w14:paraId="628A9641" w14:textId="77777777" w:rsidR="00EC02CF" w:rsidRDefault="00EC02CF">
      <w:pPr>
        <w:widowControl/>
        <w:spacing w:line="240" w:lineRule="auto"/>
        <w:rPr>
          <w:rFonts w:ascii="Consolas" w:hAnsi="Consolas" w:cs="Consolas"/>
          <w:b/>
          <w:bCs/>
          <w:color w:val="7F0055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br w:type="page"/>
      </w:r>
    </w:p>
    <w:p w14:paraId="29BE30CF" w14:textId="6005FC3A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lastRenderedPageBreak/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bookScanned(</w:t>
      </w:r>
      <w:r>
        <w:rPr>
          <w:rFonts w:ascii="Consolas" w:hAnsi="Consolas" w:cs="Consolas"/>
          <w:b/>
          <w:bCs/>
          <w:color w:val="7F0055"/>
          <w:lang w:val="en-AU" w:eastAsia="en-AU"/>
        </w:rPr>
        <w:t>int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color w:val="6A3E3E"/>
          <w:lang w:val="en-AU" w:eastAsia="en-AU"/>
        </w:rPr>
        <w:t>bookId</w:t>
      </w:r>
      <w:r>
        <w:rPr>
          <w:rFonts w:ascii="Consolas" w:hAnsi="Consolas" w:cs="Consolas"/>
          <w:color w:val="000000"/>
          <w:lang w:val="en-AU" w:eastAsia="en-AU"/>
        </w:rPr>
        <w:t>);</w:t>
      </w:r>
    </w:p>
    <w:p w14:paraId="7A294433" w14:textId="5AA97ADC" w:rsidR="00EC02CF" w:rsidRDefault="00EC02CF" w:rsidP="00EC02CF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 xml:space="preserve">UI and control in </w:t>
      </w:r>
      <w:r>
        <w:rPr>
          <w:color w:val="000000"/>
          <w:sz w:val="22"/>
          <w:szCs w:val="22"/>
          <w:lang w:val="en-AU" w:eastAsia="en-AU"/>
        </w:rPr>
        <w:t>SCANNING</w:t>
      </w:r>
      <w:r>
        <w:rPr>
          <w:color w:val="000000"/>
          <w:sz w:val="22"/>
          <w:szCs w:val="22"/>
          <w:lang w:val="en-AU" w:eastAsia="en-AU"/>
        </w:rPr>
        <w:t xml:space="preserve"> state, </w:t>
      </w:r>
      <w:r>
        <w:rPr>
          <w:color w:val="000000"/>
          <w:sz w:val="22"/>
          <w:szCs w:val="22"/>
          <w:lang w:val="en-AU" w:eastAsia="en-AU"/>
        </w:rPr>
        <w:t>control has reference to patron</w:t>
      </w:r>
    </w:p>
    <w:p w14:paraId="0FC64DEC" w14:textId="45A802B8" w:rsidR="004D59BA" w:rsidRDefault="004D59BA" w:rsidP="004D59BA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97D1838" w14:textId="77A9F537" w:rsidR="004D59BA" w:rsidRDefault="004D59BA" w:rsidP="004D59BA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Gets a Book from library using bookId</w:t>
      </w:r>
    </w:p>
    <w:p w14:paraId="0225C6A0" w14:textId="210965BD" w:rsidR="004D59BA" w:rsidRDefault="004D59BA" w:rsidP="004D59BA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 xml:space="preserve">If </w:t>
      </w:r>
      <w:r>
        <w:rPr>
          <w:color w:val="000000"/>
          <w:sz w:val="22"/>
          <w:szCs w:val="22"/>
          <w:lang w:val="en-AU" w:eastAsia="en-AU"/>
        </w:rPr>
        <w:t>bookId</w:t>
      </w:r>
      <w:r w:rsidRPr="004D59BA">
        <w:rPr>
          <w:color w:val="000000"/>
          <w:sz w:val="22"/>
          <w:szCs w:val="22"/>
          <w:lang w:val="en-AU" w:eastAsia="en-AU"/>
        </w:rPr>
        <w:t xml:space="preserve"> not found</w:t>
      </w:r>
    </w:p>
    <w:p w14:paraId="7E418C29" w14:textId="6167DBF9" w:rsidR="004D59BA" w:rsidRDefault="004D59BA" w:rsidP="004D59BA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 xml:space="preserve">displays invalid </w:t>
      </w:r>
      <w:r>
        <w:rPr>
          <w:color w:val="000000"/>
          <w:sz w:val="22"/>
          <w:szCs w:val="22"/>
          <w:lang w:val="en-AU" w:eastAsia="en-AU"/>
        </w:rPr>
        <w:t>bookId</w:t>
      </w:r>
      <w:r w:rsidRPr="004D59BA">
        <w:rPr>
          <w:color w:val="000000"/>
          <w:sz w:val="22"/>
          <w:szCs w:val="22"/>
          <w:lang w:val="en-AU" w:eastAsia="en-AU"/>
        </w:rPr>
        <w:t xml:space="preserve"> message to UI,</w:t>
      </w:r>
      <w:r>
        <w:rPr>
          <w:color w:val="000000"/>
          <w:sz w:val="22"/>
          <w:szCs w:val="22"/>
          <w:lang w:val="en-AU" w:eastAsia="en-AU"/>
        </w:rPr>
        <w:t xml:space="preserve"> exits</w:t>
      </w:r>
    </w:p>
    <w:p w14:paraId="686EC6C8" w14:textId="7CCCD300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8C799DD" w14:textId="1A2DC823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checks</w:t>
      </w:r>
      <w:r w:rsidR="00492F69">
        <w:rPr>
          <w:color w:val="000000"/>
          <w:sz w:val="22"/>
          <w:szCs w:val="22"/>
          <w:lang w:val="en-AU" w:eastAsia="en-AU"/>
        </w:rPr>
        <w:t xml:space="preserve"> with library</w:t>
      </w:r>
      <w:r>
        <w:rPr>
          <w:color w:val="000000"/>
          <w:sz w:val="22"/>
          <w:szCs w:val="22"/>
          <w:lang w:val="en-AU" w:eastAsia="en-AU"/>
        </w:rPr>
        <w:t xml:space="preserve"> if book is available</w:t>
      </w:r>
    </w:p>
    <w:p w14:paraId="243E9A25" w14:textId="0CB9C619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if book is not available</w:t>
      </w:r>
    </w:p>
    <w:p w14:paraId="4A205A71" w14:textId="45491753" w:rsidR="007B4328" w:rsidRDefault="007B4328" w:rsidP="007B4328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  <w:r w:rsidRPr="004D59BA">
        <w:rPr>
          <w:color w:val="000000"/>
          <w:sz w:val="22"/>
          <w:szCs w:val="22"/>
          <w:lang w:val="en-AU" w:eastAsia="en-AU"/>
        </w:rPr>
        <w:t xml:space="preserve">displays </w:t>
      </w:r>
      <w:r>
        <w:rPr>
          <w:color w:val="000000"/>
          <w:sz w:val="22"/>
          <w:szCs w:val="22"/>
          <w:lang w:val="en-AU" w:eastAsia="en-AU"/>
        </w:rPr>
        <w:t xml:space="preserve">book not available </w:t>
      </w:r>
      <w:r w:rsidRPr="004D59BA">
        <w:rPr>
          <w:color w:val="000000"/>
          <w:sz w:val="22"/>
          <w:szCs w:val="22"/>
          <w:lang w:val="en-AU" w:eastAsia="en-AU"/>
        </w:rPr>
        <w:t>message to UI,</w:t>
      </w:r>
      <w:r>
        <w:rPr>
          <w:color w:val="000000"/>
          <w:sz w:val="22"/>
          <w:szCs w:val="22"/>
          <w:lang w:val="en-AU" w:eastAsia="en-AU"/>
        </w:rPr>
        <w:t xml:space="preserve"> exits</w:t>
      </w:r>
    </w:p>
    <w:p w14:paraId="5040D301" w14:textId="61EBA720" w:rsidR="007B4328" w:rsidRDefault="007B4328" w:rsidP="007B4328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  <w:sz w:val="22"/>
          <w:szCs w:val="22"/>
          <w:lang w:val="en-AU" w:eastAsia="en-AU"/>
        </w:rPr>
      </w:pPr>
    </w:p>
    <w:p w14:paraId="12CA6440" w14:textId="05ABD51B" w:rsidR="007B4328" w:rsidRDefault="00492F69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gets library to </w:t>
      </w:r>
      <w:r w:rsidR="007B4328">
        <w:rPr>
          <w:color w:val="000000"/>
          <w:sz w:val="22"/>
          <w:szCs w:val="22"/>
          <w:lang w:val="en-AU" w:eastAsia="en-AU"/>
        </w:rPr>
        <w:t>create a pending loan, adds it to a pending loan list</w:t>
      </w:r>
    </w:p>
    <w:p w14:paraId="0947DF44" w14:textId="626E2552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for all current pending loans</w:t>
      </w:r>
    </w:p>
    <w:p w14:paraId="369A98AD" w14:textId="6040E30E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displays book information for each loan to UI</w:t>
      </w:r>
    </w:p>
    <w:p w14:paraId="3453705F" w14:textId="000AAFA7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3501438E" w14:textId="1196EC75" w:rsidR="007B4328" w:rsidRDefault="00492F69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 xml:space="preserve">checks with library </w:t>
      </w:r>
      <w:r w:rsidR="007B4328">
        <w:rPr>
          <w:color w:val="000000"/>
          <w:sz w:val="22"/>
          <w:szCs w:val="22"/>
          <w:lang w:val="en-AU" w:eastAsia="en-AU"/>
        </w:rPr>
        <w:t>if the patron will reach the maximum loans permitted with the current pending loan</w:t>
      </w:r>
    </w:p>
    <w:p w14:paraId="20951CBA" w14:textId="23961FA9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displays “loan limit reached” message to UI</w:t>
      </w:r>
    </w:p>
    <w:p w14:paraId="51494FF0" w14:textId="0922F51B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 w:rsidR="00492F69">
        <w:rPr>
          <w:color w:val="000000"/>
          <w:sz w:val="22"/>
          <w:szCs w:val="22"/>
          <w:lang w:val="en-AU" w:eastAsia="en-AU"/>
        </w:rPr>
        <w:t>calls</w:t>
      </w:r>
      <w:r>
        <w:rPr>
          <w:color w:val="000000"/>
          <w:sz w:val="22"/>
          <w:szCs w:val="22"/>
          <w:lang w:val="en-AU" w:eastAsia="en-AU"/>
        </w:rPr>
        <w:t xml:space="preserve"> the borrowing</w:t>
      </w:r>
      <w:r w:rsidR="00492F69">
        <w:rPr>
          <w:color w:val="000000"/>
          <w:sz w:val="22"/>
          <w:szCs w:val="22"/>
          <w:lang w:val="en-AU" w:eastAsia="en-AU"/>
        </w:rPr>
        <w:t xml:space="preserve"> c</w:t>
      </w:r>
      <w:r>
        <w:rPr>
          <w:color w:val="000000"/>
          <w:sz w:val="22"/>
          <w:szCs w:val="22"/>
          <w:lang w:val="en-AU" w:eastAsia="en-AU"/>
        </w:rPr>
        <w:t>ompleted process</w:t>
      </w:r>
    </w:p>
    <w:p w14:paraId="0FE52988" w14:textId="65770F62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</w:p>
    <w:p w14:paraId="287C5E14" w14:textId="77777777" w:rsidR="00EC02CF" w:rsidRDefault="00EC02CF" w:rsidP="00EC02CF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conditions: </w:t>
      </w:r>
    </w:p>
    <w:p w14:paraId="4631F5F7" w14:textId="2C3DAE5B" w:rsidR="00EC02CF" w:rsidRDefault="00EC02CF" w:rsidP="00EC02CF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 w:rsidR="00492F69">
        <w:rPr>
          <w:color w:val="000000"/>
          <w:sz w:val="22"/>
          <w:szCs w:val="22"/>
          <w:lang w:val="en-AU" w:eastAsia="en-AU"/>
        </w:rPr>
        <w:t>book</w:t>
      </w:r>
      <w:r>
        <w:rPr>
          <w:color w:val="000000"/>
          <w:sz w:val="22"/>
          <w:szCs w:val="22"/>
          <w:lang w:val="en-AU" w:eastAsia="en-AU"/>
        </w:rPr>
        <w:t xml:space="preserve"> not found – </w:t>
      </w:r>
      <w:r>
        <w:rPr>
          <w:color w:val="000000"/>
          <w:sz w:val="22"/>
          <w:szCs w:val="22"/>
          <w:lang w:val="en-AU" w:eastAsia="en-AU"/>
        </w:rPr>
        <w:t xml:space="preserve">control and UI </w:t>
      </w:r>
      <w:r>
        <w:rPr>
          <w:color w:val="000000"/>
          <w:sz w:val="22"/>
          <w:szCs w:val="22"/>
          <w:lang w:val="en-AU" w:eastAsia="en-AU"/>
        </w:rPr>
        <w:t>state remains SCANNING</w:t>
      </w:r>
      <w:r w:rsidR="008B0FA5">
        <w:rPr>
          <w:color w:val="000000"/>
          <w:sz w:val="22"/>
          <w:szCs w:val="22"/>
          <w:lang w:val="en-AU" w:eastAsia="en-AU"/>
        </w:rPr>
        <w:t>, no loan created</w:t>
      </w:r>
    </w:p>
    <w:p w14:paraId="05B5D043" w14:textId="477A34F6" w:rsidR="00EC02CF" w:rsidRDefault="00EC02CF" w:rsidP="00EC02CF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book not available</w:t>
      </w:r>
      <w:r w:rsidR="008B0FA5"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 xml:space="preserve">– control and UI </w:t>
      </w:r>
      <w:r>
        <w:rPr>
          <w:color w:val="000000"/>
          <w:sz w:val="22"/>
          <w:szCs w:val="22"/>
          <w:lang w:val="en-AU" w:eastAsia="en-AU"/>
        </w:rPr>
        <w:t>state remains</w:t>
      </w:r>
      <w:r>
        <w:rPr>
          <w:color w:val="000000"/>
          <w:sz w:val="22"/>
          <w:szCs w:val="22"/>
          <w:lang w:val="en-AU" w:eastAsia="en-AU"/>
        </w:rPr>
        <w:t xml:space="preserve"> SCANNING</w:t>
      </w:r>
      <w:r>
        <w:rPr>
          <w:color w:val="000000"/>
          <w:sz w:val="22"/>
          <w:szCs w:val="22"/>
          <w:lang w:val="en-AU" w:eastAsia="en-AU"/>
        </w:rPr>
        <w:t>, no loan created</w:t>
      </w:r>
    </w:p>
    <w:p w14:paraId="7EEA65D7" w14:textId="483E3BD5" w:rsidR="008B0FA5" w:rsidRDefault="00EC02CF" w:rsidP="008B0FA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 w:rsidR="008B0FA5">
        <w:rPr>
          <w:color w:val="000000"/>
          <w:sz w:val="22"/>
          <w:szCs w:val="22"/>
          <w:lang w:val="en-AU" w:eastAsia="en-AU"/>
        </w:rPr>
        <w:t xml:space="preserve">book available and </w:t>
      </w:r>
      <w:r w:rsidR="00492F69">
        <w:rPr>
          <w:color w:val="000000"/>
          <w:sz w:val="22"/>
          <w:szCs w:val="22"/>
          <w:lang w:val="en-AU" w:eastAsia="en-AU"/>
        </w:rPr>
        <w:t>patron</w:t>
      </w:r>
      <w:r w:rsidR="008B0FA5">
        <w:rPr>
          <w:color w:val="000000"/>
          <w:sz w:val="22"/>
          <w:szCs w:val="22"/>
          <w:lang w:val="en-AU" w:eastAsia="en-AU"/>
        </w:rPr>
        <w:t xml:space="preserve"> would remain under loan limit</w:t>
      </w:r>
      <w:r w:rsidR="00492F69">
        <w:rPr>
          <w:color w:val="000000"/>
          <w:sz w:val="22"/>
          <w:szCs w:val="22"/>
          <w:lang w:val="en-AU" w:eastAsia="en-AU"/>
        </w:rPr>
        <w:t xml:space="preserve"> if borrowed</w:t>
      </w:r>
    </w:p>
    <w:p w14:paraId="3097004D" w14:textId="5942EE43" w:rsidR="008B0FA5" w:rsidRDefault="008B0FA5" w:rsidP="008B0FA5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Pending loan created, added to pending loan list</w:t>
      </w:r>
    </w:p>
    <w:p w14:paraId="77BB71DA" w14:textId="55C14D40" w:rsidR="008B0FA5" w:rsidRPr="008B0FA5" w:rsidRDefault="008B0FA5" w:rsidP="008B0FA5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UI and control state remains SCANNING</w:t>
      </w:r>
    </w:p>
    <w:p w14:paraId="079C5361" w14:textId="712D9941" w:rsidR="008B0FA5" w:rsidRDefault="008B0FA5" w:rsidP="008B0FA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book available and </w:t>
      </w:r>
      <w:r w:rsidR="00492F69">
        <w:rPr>
          <w:color w:val="000000"/>
          <w:sz w:val="22"/>
          <w:szCs w:val="22"/>
          <w:lang w:val="en-AU" w:eastAsia="en-AU"/>
        </w:rPr>
        <w:t>patron</w:t>
      </w:r>
      <w:r>
        <w:rPr>
          <w:color w:val="000000"/>
          <w:sz w:val="22"/>
          <w:szCs w:val="22"/>
          <w:lang w:val="en-AU" w:eastAsia="en-AU"/>
        </w:rPr>
        <w:t xml:space="preserve"> would </w:t>
      </w:r>
      <w:r>
        <w:rPr>
          <w:color w:val="000000"/>
          <w:sz w:val="22"/>
          <w:szCs w:val="22"/>
          <w:lang w:val="en-AU" w:eastAsia="en-AU"/>
        </w:rPr>
        <w:t>reach</w:t>
      </w:r>
      <w:r>
        <w:rPr>
          <w:color w:val="000000"/>
          <w:sz w:val="22"/>
          <w:szCs w:val="22"/>
          <w:lang w:val="en-AU" w:eastAsia="en-AU"/>
        </w:rPr>
        <w:t xml:space="preserve"> loan limit</w:t>
      </w:r>
      <w:r w:rsidR="00492F69" w:rsidRPr="00492F69">
        <w:rPr>
          <w:color w:val="000000"/>
          <w:sz w:val="22"/>
          <w:szCs w:val="22"/>
          <w:lang w:val="en-AU" w:eastAsia="en-AU"/>
        </w:rPr>
        <w:t xml:space="preserve"> </w:t>
      </w:r>
      <w:r w:rsidR="00492F69">
        <w:rPr>
          <w:color w:val="000000"/>
          <w:sz w:val="22"/>
          <w:szCs w:val="22"/>
          <w:lang w:val="en-AU" w:eastAsia="en-AU"/>
        </w:rPr>
        <w:t>if borrowed</w:t>
      </w:r>
    </w:p>
    <w:p w14:paraId="13377194" w14:textId="71611B64" w:rsidR="008B0FA5" w:rsidRDefault="008B0FA5" w:rsidP="008B0FA5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Pending loan created, added to pending loan list</w:t>
      </w:r>
    </w:p>
    <w:p w14:paraId="3564CA7B" w14:textId="449EA5E6" w:rsidR="008B0FA5" w:rsidRDefault="008B0FA5" w:rsidP="008B0FA5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Borrowing completed process called</w:t>
      </w:r>
    </w:p>
    <w:p w14:paraId="154F3DE7" w14:textId="0D2D992E" w:rsidR="008B0FA5" w:rsidRPr="008B0FA5" w:rsidRDefault="008B0FA5" w:rsidP="008B0FA5">
      <w:pPr>
        <w:pStyle w:val="ListParagraph"/>
        <w:widowControl/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UI and control state in FINALISING state</w:t>
      </w:r>
    </w:p>
    <w:p w14:paraId="5D02CDB9" w14:textId="4F9B126A" w:rsid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B1E4F0B" w14:textId="37B05376" w:rsidR="00EC02CF" w:rsidRDefault="00EC02CF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027EB5C8" w14:textId="77777777" w:rsidR="00492F69" w:rsidRDefault="00492F69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7BAB5203" w14:textId="0D8F79B5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borrowingCompleted();</w:t>
      </w:r>
    </w:p>
    <w:p w14:paraId="02EC02F8" w14:textId="77777777" w:rsidR="008B0FA5" w:rsidRDefault="008B0FA5" w:rsidP="008B0FA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UI and control in SCANNING state, control has reference to patron</w:t>
      </w:r>
    </w:p>
    <w:p w14:paraId="726C3845" w14:textId="77777777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43CBCD7" w14:textId="7BEB9F09" w:rsidR="007B4328" w:rsidRDefault="007B4328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7B4328">
        <w:rPr>
          <w:color w:val="000000"/>
          <w:sz w:val="22"/>
          <w:szCs w:val="22"/>
          <w:lang w:val="en-AU" w:eastAsia="en-AU"/>
        </w:rPr>
        <w:t xml:space="preserve">if no </w:t>
      </w:r>
      <w:r>
        <w:rPr>
          <w:color w:val="000000"/>
          <w:sz w:val="22"/>
          <w:szCs w:val="22"/>
          <w:lang w:val="en-AU" w:eastAsia="en-AU"/>
        </w:rPr>
        <w:t>pending loans have been issued</w:t>
      </w:r>
    </w:p>
    <w:p w14:paraId="194127DD" w14:textId="2FBBBD5D" w:rsidR="007B4328" w:rsidRDefault="007B4328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 w:rsidR="00492F69">
        <w:rPr>
          <w:color w:val="000000"/>
          <w:sz w:val="22"/>
          <w:szCs w:val="22"/>
          <w:lang w:val="en-AU" w:eastAsia="en-AU"/>
        </w:rPr>
        <w:t>calls</w:t>
      </w:r>
      <w:r>
        <w:rPr>
          <w:color w:val="000000"/>
          <w:sz w:val="22"/>
          <w:szCs w:val="22"/>
          <w:lang w:val="en-AU" w:eastAsia="en-AU"/>
        </w:rPr>
        <w:t xml:space="preserve"> the cancel process, exits</w:t>
      </w:r>
    </w:p>
    <w:p w14:paraId="19EB3653" w14:textId="6F8FBFD4" w:rsidR="007B4328" w:rsidRDefault="007B4328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78BF1243" w14:textId="3DFC6012" w:rsidR="007B4328" w:rsidRDefault="007B4328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for each pending loan</w:t>
      </w:r>
    </w:p>
    <w:p w14:paraId="5C82378E" w14:textId="60BD5EBC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 xml:space="preserve">displays book information for each loan to </w:t>
      </w:r>
      <w:r w:rsidR="003772FE">
        <w:rPr>
          <w:color w:val="000000"/>
          <w:sz w:val="22"/>
          <w:szCs w:val="22"/>
          <w:lang w:val="en-AU" w:eastAsia="en-AU"/>
        </w:rPr>
        <w:t xml:space="preserve">the </w:t>
      </w:r>
      <w:r>
        <w:rPr>
          <w:color w:val="000000"/>
          <w:sz w:val="22"/>
          <w:szCs w:val="22"/>
          <w:lang w:val="en-AU" w:eastAsia="en-AU"/>
        </w:rPr>
        <w:t>UI</w:t>
      </w:r>
    </w:p>
    <w:p w14:paraId="6D729FBF" w14:textId="77777777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4F7AD455" w14:textId="62A7E67C" w:rsidR="007B4328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Sets UI state to FINALISING</w:t>
      </w:r>
    </w:p>
    <w:p w14:paraId="36309D91" w14:textId="501906DF" w:rsidR="007B4328" w:rsidRPr="004D59BA" w:rsidRDefault="007B4328" w:rsidP="007B432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T</w:t>
      </w:r>
      <w:r w:rsidRPr="004D59BA">
        <w:rPr>
          <w:color w:val="000000"/>
          <w:sz w:val="22"/>
          <w:szCs w:val="22"/>
          <w:lang w:val="en-AU" w:eastAsia="en-AU"/>
        </w:rPr>
        <w:t xml:space="preserve">ransitions </w:t>
      </w:r>
      <w:r w:rsidR="003772FE">
        <w:rPr>
          <w:color w:val="000000"/>
          <w:sz w:val="22"/>
          <w:szCs w:val="22"/>
          <w:lang w:val="en-AU" w:eastAsia="en-AU"/>
        </w:rPr>
        <w:t xml:space="preserve">control class </w:t>
      </w:r>
      <w:r w:rsidRPr="004D59BA">
        <w:rPr>
          <w:color w:val="000000"/>
          <w:sz w:val="22"/>
          <w:szCs w:val="22"/>
          <w:lang w:val="en-AU" w:eastAsia="en-AU"/>
        </w:rPr>
        <w:t xml:space="preserve">to </w:t>
      </w:r>
      <w:r>
        <w:rPr>
          <w:color w:val="000000"/>
          <w:sz w:val="22"/>
          <w:szCs w:val="22"/>
          <w:lang w:val="en-AU" w:eastAsia="en-AU"/>
        </w:rPr>
        <w:t>FINALISING</w:t>
      </w:r>
      <w:r w:rsidRPr="004D59BA">
        <w:rPr>
          <w:color w:val="000000"/>
          <w:sz w:val="22"/>
          <w:szCs w:val="22"/>
          <w:lang w:val="en-AU" w:eastAsia="en-AU"/>
        </w:rPr>
        <w:t xml:space="preserve"> state.</w:t>
      </w:r>
    </w:p>
    <w:p w14:paraId="76762550" w14:textId="0EB287A9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</w:p>
    <w:p w14:paraId="05BF762D" w14:textId="77777777" w:rsidR="008B0FA5" w:rsidRDefault="008B0FA5" w:rsidP="008B0FA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conditions: </w:t>
      </w:r>
    </w:p>
    <w:p w14:paraId="0604420E" w14:textId="45E68893" w:rsidR="008B0FA5" w:rsidRPr="008B0FA5" w:rsidRDefault="008B0FA5" w:rsidP="00492F69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>
        <w:rPr>
          <w:color w:val="000000"/>
          <w:sz w:val="22"/>
          <w:szCs w:val="22"/>
          <w:lang w:val="en-AU" w:eastAsia="en-AU"/>
        </w:rPr>
        <w:t>No pending loans</w:t>
      </w:r>
      <w:r>
        <w:rPr>
          <w:color w:val="000000"/>
          <w:sz w:val="22"/>
          <w:szCs w:val="22"/>
          <w:lang w:val="en-AU" w:eastAsia="en-AU"/>
        </w:rPr>
        <w:t xml:space="preserve"> – control and UI state </w:t>
      </w:r>
      <w:r>
        <w:rPr>
          <w:color w:val="000000"/>
          <w:sz w:val="22"/>
          <w:szCs w:val="22"/>
          <w:lang w:val="en-AU" w:eastAsia="en-AU"/>
        </w:rPr>
        <w:t>CANCELLED</w:t>
      </w:r>
    </w:p>
    <w:p w14:paraId="54954B9D" w14:textId="7F878A51" w:rsidR="00492F69" w:rsidRDefault="008B0FA5" w:rsidP="00492F69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</w:r>
      <w:r w:rsidR="00492F69">
        <w:rPr>
          <w:color w:val="000000"/>
          <w:sz w:val="22"/>
          <w:szCs w:val="22"/>
          <w:lang w:val="en-AU" w:eastAsia="en-AU"/>
        </w:rPr>
        <w:t xml:space="preserve">Pending loans exist </w:t>
      </w:r>
      <w:r w:rsidR="00492F69">
        <w:rPr>
          <w:color w:val="000000"/>
          <w:sz w:val="22"/>
          <w:szCs w:val="22"/>
          <w:lang w:val="en-AU" w:eastAsia="en-AU"/>
        </w:rPr>
        <w:t xml:space="preserve">– control and UI state </w:t>
      </w:r>
      <w:r w:rsidR="00492F69">
        <w:rPr>
          <w:color w:val="000000"/>
          <w:sz w:val="22"/>
          <w:szCs w:val="22"/>
          <w:lang w:val="en-AU" w:eastAsia="en-AU"/>
        </w:rPr>
        <w:t>FINALISING</w:t>
      </w:r>
    </w:p>
    <w:p w14:paraId="0DD25358" w14:textId="02CA1D3B" w:rsidR="00EF3F16" w:rsidRDefault="00EF3F16" w:rsidP="00492F69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*Loans state is still PENDING</w:t>
      </w:r>
    </w:p>
    <w:p w14:paraId="1ED01CFA" w14:textId="015A021F" w:rsidR="00EF3F16" w:rsidRPr="008B0FA5" w:rsidRDefault="00EF3F16" w:rsidP="00492F69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*Books state is still AVAILABLE</w:t>
      </w:r>
    </w:p>
    <w:p w14:paraId="6C66B57A" w14:textId="419A394E" w:rsidR="008B0FA5" w:rsidRDefault="008B0FA5" w:rsidP="008B0FA5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720B0847" w14:textId="77777777" w:rsidR="003772FE" w:rsidRPr="007B4328" w:rsidRDefault="003772FE" w:rsidP="00B034D8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</w:p>
    <w:p w14:paraId="2D826FC4" w14:textId="75100CE4" w:rsidR="00B034D8" w:rsidRDefault="00EC02CF" w:rsidP="00EF3F16">
      <w:pPr>
        <w:widowControl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br w:type="page"/>
      </w:r>
      <w:r w:rsidR="00B034D8">
        <w:rPr>
          <w:rFonts w:ascii="Consolas" w:hAnsi="Consolas" w:cs="Consolas"/>
          <w:b/>
          <w:bCs/>
          <w:color w:val="7F0055"/>
          <w:lang w:val="en-AU" w:eastAsia="en-AU"/>
        </w:rPr>
        <w:lastRenderedPageBreak/>
        <w:t>void</w:t>
      </w:r>
      <w:r w:rsidR="00B034D8">
        <w:rPr>
          <w:rFonts w:ascii="Consolas" w:hAnsi="Consolas" w:cs="Consolas"/>
          <w:color w:val="000000"/>
          <w:lang w:val="en-AU" w:eastAsia="en-AU"/>
        </w:rPr>
        <w:t xml:space="preserve"> commitLoans();</w:t>
      </w:r>
    </w:p>
    <w:p w14:paraId="54849936" w14:textId="2FD79456" w:rsidR="00492F69" w:rsidRDefault="00492F69" w:rsidP="00492F69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>UI and control in FINALISING</w:t>
      </w:r>
      <w:r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state, control has reference to patron</w:t>
      </w:r>
      <w:r>
        <w:rPr>
          <w:color w:val="000000"/>
          <w:sz w:val="22"/>
          <w:szCs w:val="22"/>
          <w:lang w:val="en-AU" w:eastAsia="en-AU"/>
        </w:rPr>
        <w:t>, pending loans exist</w:t>
      </w:r>
      <w:r w:rsidR="00EF3F16">
        <w:rPr>
          <w:color w:val="000000"/>
          <w:sz w:val="22"/>
          <w:szCs w:val="22"/>
          <w:lang w:val="en-AU" w:eastAsia="en-AU"/>
        </w:rPr>
        <w:t>,</w:t>
      </w:r>
    </w:p>
    <w:p w14:paraId="7C627D8E" w14:textId="6D3557D5" w:rsidR="00EF3F16" w:rsidRDefault="00EF3F16" w:rsidP="00492F69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All books associated with pending loans are still AVAILABLE</w:t>
      </w:r>
    </w:p>
    <w:p w14:paraId="699EC73C" w14:textId="77777777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5F2B1CE0" w14:textId="77777777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for each pending loan</w:t>
      </w:r>
    </w:p>
    <w:p w14:paraId="13FFA83A" w14:textId="059D4A69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commits the loan</w:t>
      </w:r>
      <w:r w:rsidR="00492F69">
        <w:rPr>
          <w:color w:val="000000"/>
          <w:sz w:val="22"/>
          <w:szCs w:val="22"/>
          <w:lang w:val="en-AU" w:eastAsia="en-AU"/>
        </w:rPr>
        <w:t xml:space="preserve"> to the library</w:t>
      </w:r>
    </w:p>
    <w:p w14:paraId="54D696DC" w14:textId="47664D4A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3AAFE1C8" w14:textId="4035EA14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displays a loan slip message to the UI</w:t>
      </w:r>
    </w:p>
    <w:p w14:paraId="4DB015A1" w14:textId="773A95B4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for each pending loan</w:t>
      </w:r>
    </w:p>
    <w:p w14:paraId="1D8E20E4" w14:textId="0163344E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displays loan information to the UI</w:t>
      </w:r>
    </w:p>
    <w:p w14:paraId="4F0FC34E" w14:textId="1EAE10E8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127BCA8" w14:textId="7FCC8D20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Sets UI state to COMPLETED</w:t>
      </w:r>
    </w:p>
    <w:p w14:paraId="3C7D448F" w14:textId="6B2966DC" w:rsidR="003772FE" w:rsidRPr="004D59BA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T</w:t>
      </w:r>
      <w:r w:rsidRPr="004D59BA">
        <w:rPr>
          <w:color w:val="000000"/>
          <w:sz w:val="22"/>
          <w:szCs w:val="22"/>
          <w:lang w:val="en-AU" w:eastAsia="en-AU"/>
        </w:rPr>
        <w:t xml:space="preserve">ransitions </w:t>
      </w:r>
      <w:r>
        <w:rPr>
          <w:color w:val="000000"/>
          <w:sz w:val="22"/>
          <w:szCs w:val="22"/>
          <w:lang w:val="en-AU" w:eastAsia="en-AU"/>
        </w:rPr>
        <w:t xml:space="preserve">control class </w:t>
      </w:r>
      <w:r w:rsidRPr="004D59BA">
        <w:rPr>
          <w:color w:val="000000"/>
          <w:sz w:val="22"/>
          <w:szCs w:val="22"/>
          <w:lang w:val="en-AU" w:eastAsia="en-AU"/>
        </w:rPr>
        <w:t xml:space="preserve">to </w:t>
      </w:r>
      <w:r>
        <w:rPr>
          <w:color w:val="000000"/>
          <w:sz w:val="22"/>
          <w:szCs w:val="22"/>
          <w:lang w:val="en-AU" w:eastAsia="en-AU"/>
        </w:rPr>
        <w:t>COMPLETED</w:t>
      </w:r>
      <w:r w:rsidRPr="004D59BA">
        <w:rPr>
          <w:color w:val="000000"/>
          <w:sz w:val="22"/>
          <w:szCs w:val="22"/>
          <w:lang w:val="en-AU" w:eastAsia="en-AU"/>
        </w:rPr>
        <w:t xml:space="preserve"> state.</w:t>
      </w:r>
    </w:p>
    <w:p w14:paraId="435A6474" w14:textId="77777777" w:rsidR="003772FE" w:rsidRDefault="003772FE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0A958A3" w14:textId="17AC58BD" w:rsidR="00492F69" w:rsidRDefault="00492F69" w:rsidP="00492F69">
      <w:pPr>
        <w:widowControl/>
        <w:autoSpaceDE w:val="0"/>
        <w:autoSpaceDN w:val="0"/>
        <w:adjustRightInd w:val="0"/>
        <w:spacing w:line="240" w:lineRule="auto"/>
        <w:rPr>
          <w:b/>
          <w:bCs/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>conditions:</w:t>
      </w:r>
    </w:p>
    <w:p w14:paraId="2BF5DF45" w14:textId="64F1491E" w:rsidR="003772FE" w:rsidRDefault="00492F69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C</w:t>
      </w:r>
      <w:r>
        <w:rPr>
          <w:color w:val="000000"/>
          <w:sz w:val="22"/>
          <w:szCs w:val="22"/>
          <w:lang w:val="en-AU" w:eastAsia="en-AU"/>
        </w:rPr>
        <w:t>ontrol and UI state COMPLETED</w:t>
      </w:r>
    </w:p>
    <w:p w14:paraId="4DEF8B9B" w14:textId="47565725" w:rsidR="00492F69" w:rsidRDefault="00492F69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</w:t>
      </w:r>
      <w:r w:rsidR="00EF3F16">
        <w:rPr>
          <w:color w:val="000000"/>
          <w:sz w:val="22"/>
          <w:szCs w:val="22"/>
          <w:lang w:val="en-AU" w:eastAsia="en-AU"/>
        </w:rPr>
        <w:t xml:space="preserve">All </w:t>
      </w:r>
      <w:r>
        <w:rPr>
          <w:color w:val="000000"/>
          <w:sz w:val="22"/>
          <w:szCs w:val="22"/>
          <w:lang w:val="en-AU" w:eastAsia="en-AU"/>
        </w:rPr>
        <w:t>Loans added to library current loan list</w:t>
      </w:r>
    </w:p>
    <w:p w14:paraId="6282F24E" w14:textId="5791FAA1" w:rsidR="00492F69" w:rsidRDefault="00492F69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</w:t>
      </w:r>
      <w:r w:rsidR="00EF3F16">
        <w:rPr>
          <w:color w:val="000000"/>
          <w:sz w:val="22"/>
          <w:szCs w:val="22"/>
          <w:lang w:val="en-AU" w:eastAsia="en-AU"/>
        </w:rPr>
        <w:t xml:space="preserve">All </w:t>
      </w:r>
      <w:r>
        <w:rPr>
          <w:color w:val="000000"/>
          <w:sz w:val="22"/>
          <w:szCs w:val="22"/>
          <w:lang w:val="en-AU" w:eastAsia="en-AU"/>
        </w:rPr>
        <w:t>Loans added to library</w:t>
      </w:r>
      <w:r w:rsidR="00EF3F16">
        <w:rPr>
          <w:color w:val="000000"/>
          <w:sz w:val="22"/>
          <w:szCs w:val="22"/>
          <w:lang w:val="en-AU" w:eastAsia="en-AU"/>
        </w:rPr>
        <w:t xml:space="preserve"> full loan list</w:t>
      </w:r>
    </w:p>
    <w:p w14:paraId="68F7C9D1" w14:textId="5A2F6703" w:rsidR="00EF3F16" w:rsidRDefault="00EF3F16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*All Loans added to patron borrowing record</w:t>
      </w:r>
    </w:p>
    <w:p w14:paraId="28420712" w14:textId="7DCE9C63" w:rsidR="00EF3F16" w:rsidRDefault="00EF3F16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*All Loans state is CURRENT</w:t>
      </w:r>
    </w:p>
    <w:p w14:paraId="4676BC7B" w14:textId="115DC229" w:rsidR="00EF3F16" w:rsidRDefault="00EF3F16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ab/>
        <w:t>*All Books state is ON_LOAN</w:t>
      </w:r>
    </w:p>
    <w:p w14:paraId="549EA669" w14:textId="77777777" w:rsidR="00EF3F16" w:rsidRDefault="00EF3F16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CB19927" w14:textId="77777777" w:rsidR="00EF3F16" w:rsidRDefault="00EF3F16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021D3B40" w14:textId="77777777" w:rsidR="00EF3F16" w:rsidRDefault="00EF3F16" w:rsidP="00B034D8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2E479F4" w14:textId="644D3CAA" w:rsidR="00B034D8" w:rsidRDefault="00B034D8" w:rsidP="00B034D8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cancel();</w:t>
      </w:r>
    </w:p>
    <w:p w14:paraId="1989136A" w14:textId="6F60B143" w:rsidR="00EF3F16" w:rsidRDefault="00EF3F16" w:rsidP="00EF3F1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Preconditions: </w:t>
      </w:r>
      <w:r>
        <w:rPr>
          <w:color w:val="000000"/>
          <w:sz w:val="22"/>
          <w:szCs w:val="22"/>
          <w:lang w:val="en-AU" w:eastAsia="en-AU"/>
        </w:rPr>
        <w:t xml:space="preserve">UI and control </w:t>
      </w:r>
      <w:r>
        <w:rPr>
          <w:color w:val="000000"/>
          <w:sz w:val="22"/>
          <w:szCs w:val="22"/>
          <w:lang w:val="en-AU" w:eastAsia="en-AU"/>
        </w:rPr>
        <w:t>not in</w:t>
      </w:r>
      <w:r>
        <w:rPr>
          <w:color w:val="000000"/>
          <w:sz w:val="22"/>
          <w:szCs w:val="22"/>
          <w:lang w:val="en-AU" w:eastAsia="en-AU"/>
        </w:rPr>
        <w:t xml:space="preserve"> </w:t>
      </w:r>
      <w:r>
        <w:rPr>
          <w:color w:val="000000"/>
          <w:sz w:val="22"/>
          <w:szCs w:val="22"/>
          <w:lang w:val="en-AU" w:eastAsia="en-AU"/>
        </w:rPr>
        <w:t>COMPLETED</w:t>
      </w:r>
      <w:r>
        <w:rPr>
          <w:color w:val="000000"/>
          <w:sz w:val="22"/>
          <w:szCs w:val="22"/>
          <w:lang w:val="en-AU" w:eastAsia="en-AU"/>
        </w:rPr>
        <w:t xml:space="preserve"> state</w:t>
      </w:r>
    </w:p>
    <w:p w14:paraId="225C1591" w14:textId="77777777" w:rsidR="00EF3F16" w:rsidRDefault="00EF3F16" w:rsidP="00EF3F1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6AAC7A45" w14:textId="08532B6D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Sets UI state to CANCELLED</w:t>
      </w:r>
    </w:p>
    <w:p w14:paraId="75DB8D8B" w14:textId="5BE82AF0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>
        <w:rPr>
          <w:color w:val="000000"/>
          <w:sz w:val="22"/>
          <w:szCs w:val="22"/>
          <w:lang w:val="en-AU" w:eastAsia="en-AU"/>
        </w:rPr>
        <w:t>T</w:t>
      </w:r>
      <w:r w:rsidRPr="004D59BA">
        <w:rPr>
          <w:color w:val="000000"/>
          <w:sz w:val="22"/>
          <w:szCs w:val="22"/>
          <w:lang w:val="en-AU" w:eastAsia="en-AU"/>
        </w:rPr>
        <w:t xml:space="preserve">ransitions </w:t>
      </w:r>
      <w:r>
        <w:rPr>
          <w:color w:val="000000"/>
          <w:sz w:val="22"/>
          <w:szCs w:val="22"/>
          <w:lang w:val="en-AU" w:eastAsia="en-AU"/>
        </w:rPr>
        <w:t xml:space="preserve">control class </w:t>
      </w:r>
      <w:r w:rsidRPr="004D59BA">
        <w:rPr>
          <w:color w:val="000000"/>
          <w:sz w:val="22"/>
          <w:szCs w:val="22"/>
          <w:lang w:val="en-AU" w:eastAsia="en-AU"/>
        </w:rPr>
        <w:t xml:space="preserve">to </w:t>
      </w:r>
      <w:r>
        <w:rPr>
          <w:color w:val="000000"/>
          <w:sz w:val="22"/>
          <w:szCs w:val="22"/>
          <w:lang w:val="en-AU" w:eastAsia="en-AU"/>
        </w:rPr>
        <w:t>CANCELLED</w:t>
      </w:r>
      <w:r w:rsidRPr="004D59BA">
        <w:rPr>
          <w:color w:val="000000"/>
          <w:sz w:val="22"/>
          <w:szCs w:val="22"/>
          <w:lang w:val="en-AU" w:eastAsia="en-AU"/>
        </w:rPr>
        <w:t xml:space="preserve"> state.</w:t>
      </w:r>
    </w:p>
    <w:p w14:paraId="74C40E74" w14:textId="206B6D1B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3DCBB856" w14:textId="6A5B0A48" w:rsidR="00EF3F16" w:rsidRDefault="00EF3F16" w:rsidP="00EF3F16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EC02CF">
        <w:rPr>
          <w:b/>
          <w:bCs/>
          <w:color w:val="000000"/>
          <w:sz w:val="22"/>
          <w:szCs w:val="22"/>
          <w:lang w:val="en-AU" w:eastAsia="en-AU"/>
        </w:rPr>
        <w:t>P</w:t>
      </w:r>
      <w:r>
        <w:rPr>
          <w:b/>
          <w:bCs/>
          <w:color w:val="000000"/>
          <w:sz w:val="22"/>
          <w:szCs w:val="22"/>
          <w:lang w:val="en-AU" w:eastAsia="en-AU"/>
        </w:rPr>
        <w:t>ost</w:t>
      </w:r>
      <w:r w:rsidRPr="00EC02CF">
        <w:rPr>
          <w:b/>
          <w:bCs/>
          <w:color w:val="000000"/>
          <w:sz w:val="22"/>
          <w:szCs w:val="22"/>
          <w:lang w:val="en-AU" w:eastAsia="en-AU"/>
        </w:rPr>
        <w:t xml:space="preserve">conditions: </w:t>
      </w:r>
      <w:r>
        <w:rPr>
          <w:color w:val="000000"/>
          <w:sz w:val="22"/>
          <w:szCs w:val="22"/>
          <w:lang w:val="en-AU" w:eastAsia="en-AU"/>
        </w:rPr>
        <w:t>UI and control class in CANCELLED state.</w:t>
      </w:r>
      <w:bookmarkStart w:id="0" w:name="_GoBack"/>
      <w:bookmarkEnd w:id="0"/>
    </w:p>
    <w:p w14:paraId="78E15CB2" w14:textId="77777777" w:rsidR="00EF3F16" w:rsidRDefault="00EF3F16">
      <w:pPr>
        <w:widowControl/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08A3F0" w14:textId="4B6B9289" w:rsidR="003772FE" w:rsidRDefault="003772FE" w:rsidP="003772FE">
      <w:pPr>
        <w:rPr>
          <w:sz w:val="32"/>
          <w:szCs w:val="32"/>
        </w:rPr>
      </w:pPr>
      <w:r w:rsidRPr="003772FE">
        <w:rPr>
          <w:sz w:val="32"/>
          <w:szCs w:val="32"/>
        </w:rPr>
        <w:lastRenderedPageBreak/>
        <w:t>BorrowBook</w:t>
      </w:r>
      <w:r>
        <w:rPr>
          <w:sz w:val="32"/>
          <w:szCs w:val="32"/>
        </w:rPr>
        <w:t>UI</w:t>
      </w:r>
    </w:p>
    <w:p w14:paraId="7DE5B23A" w14:textId="6FF354AD" w:rsidR="00ED6A47" w:rsidRDefault="00ED6A47" w:rsidP="003772FE">
      <w:pPr>
        <w:rPr>
          <w:sz w:val="32"/>
          <w:szCs w:val="32"/>
        </w:rPr>
      </w:pPr>
    </w:p>
    <w:p w14:paraId="6504698E" w14:textId="7BF4C496" w:rsidR="00ED6A47" w:rsidRDefault="00ED6A47" w:rsidP="003772FE">
      <w:pPr>
        <w:rPr>
          <w:sz w:val="28"/>
          <w:szCs w:val="28"/>
        </w:rPr>
      </w:pPr>
      <w:r w:rsidRPr="00ED6A47">
        <w:rPr>
          <w:sz w:val="28"/>
          <w:szCs w:val="28"/>
        </w:rPr>
        <w:t>Constructor</w:t>
      </w:r>
    </w:p>
    <w:p w14:paraId="7826AE51" w14:textId="12689215" w:rsidR="00ED6A47" w:rsidRDefault="00ED6A47" w:rsidP="003772FE">
      <w:pPr>
        <w:rPr>
          <w:sz w:val="22"/>
          <w:szCs w:val="22"/>
        </w:rPr>
      </w:pPr>
      <w:r w:rsidRPr="00ED6A47">
        <w:rPr>
          <w:sz w:val="22"/>
          <w:szCs w:val="22"/>
        </w:rPr>
        <w:t>Sets</w:t>
      </w:r>
      <w:r>
        <w:rPr>
          <w:sz w:val="22"/>
          <w:szCs w:val="22"/>
        </w:rPr>
        <w:t xml:space="preserve"> UI state to INITIALISED</w:t>
      </w:r>
    </w:p>
    <w:p w14:paraId="336FDDB4" w14:textId="64F5E2CB" w:rsidR="00ED6A47" w:rsidRPr="00ED6A47" w:rsidRDefault="00ED6A47" w:rsidP="003772FE">
      <w:pPr>
        <w:rPr>
          <w:sz w:val="22"/>
          <w:szCs w:val="22"/>
        </w:rPr>
      </w:pPr>
      <w:r>
        <w:rPr>
          <w:sz w:val="22"/>
          <w:szCs w:val="22"/>
        </w:rPr>
        <w:t>Calls control setUI method with self as parameter.</w:t>
      </w:r>
    </w:p>
    <w:p w14:paraId="0AE78C94" w14:textId="480A6115" w:rsidR="00B034D8" w:rsidRDefault="00B034D8" w:rsidP="003772FE"/>
    <w:p w14:paraId="513B4C94" w14:textId="77777777" w:rsidR="002C6E30" w:rsidRDefault="002C6E30" w:rsidP="003772FE"/>
    <w:p w14:paraId="459720DD" w14:textId="0408F12C" w:rsidR="003772FE" w:rsidRDefault="003772FE" w:rsidP="003772FE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public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run() {</w:t>
      </w:r>
    </w:p>
    <w:p w14:paraId="61813074" w14:textId="30F42998" w:rsidR="003772FE" w:rsidRPr="002C6E30" w:rsidRDefault="00ED6A47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Loops performing</w:t>
      </w:r>
      <w:r w:rsidR="003772FE" w:rsidRPr="002C6E30">
        <w:rPr>
          <w:color w:val="000000"/>
          <w:sz w:val="22"/>
          <w:szCs w:val="22"/>
          <w:lang w:val="en-AU" w:eastAsia="en-AU"/>
        </w:rPr>
        <w:t xml:space="preserve"> state specific input/output actions as </w:t>
      </w:r>
      <w:r w:rsidRPr="002C6E30">
        <w:rPr>
          <w:color w:val="000000"/>
          <w:sz w:val="22"/>
          <w:szCs w:val="22"/>
          <w:lang w:val="en-AU" w:eastAsia="en-AU"/>
        </w:rPr>
        <w:t>set</w:t>
      </w:r>
      <w:r w:rsidR="003772FE" w:rsidRPr="002C6E30">
        <w:rPr>
          <w:color w:val="000000"/>
          <w:sz w:val="22"/>
          <w:szCs w:val="22"/>
          <w:lang w:val="en-AU" w:eastAsia="en-AU"/>
        </w:rPr>
        <w:t xml:space="preserve"> by control class.</w:t>
      </w:r>
    </w:p>
    <w:p w14:paraId="667CAC79" w14:textId="63BE392A" w:rsidR="003772FE" w:rsidRPr="002C6E30" w:rsidRDefault="003772FE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</w:p>
    <w:p w14:paraId="13A3F47A" w14:textId="75CDA9E3" w:rsidR="002C6E30" w:rsidRPr="002C6E30" w:rsidRDefault="002C6E30" w:rsidP="003772FE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While not finished</w:t>
      </w:r>
    </w:p>
    <w:p w14:paraId="6A226A04" w14:textId="5EA0B929" w:rsidR="003772FE" w:rsidRPr="002C6E30" w:rsidRDefault="003772F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If state is READY</w:t>
      </w:r>
    </w:p>
    <w:p w14:paraId="56EC3FCC" w14:textId="4A1DD2F5" w:rsidR="003772FE" w:rsidRPr="002C6E30" w:rsidRDefault="003772F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Prompts patron to input patronId</w:t>
      </w:r>
    </w:p>
    <w:p w14:paraId="7532E7CD" w14:textId="592AC5CB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If no patronId entered</w:t>
      </w:r>
    </w:p>
    <w:p w14:paraId="4AC53311" w14:textId="30DDE81E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>Initiates control class cancel process</w:t>
      </w:r>
    </w:p>
    <w:p w14:paraId="4C1E9B31" w14:textId="77304CBD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 xml:space="preserve">If input invalid </w:t>
      </w:r>
    </w:p>
    <w:p w14:paraId="16E72CF9" w14:textId="484FD0F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 xml:space="preserve">Displays error message </w:t>
      </w:r>
    </w:p>
    <w:p w14:paraId="39107284" w14:textId="5DE9A63B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Else</w:t>
      </w:r>
    </w:p>
    <w:p w14:paraId="1F23CD62" w14:textId="0E61613B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>Calls control class cardSwiped method with patronId as parameter</w:t>
      </w:r>
    </w:p>
    <w:p w14:paraId="189313BC" w14:textId="5D68E352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</w:p>
    <w:p w14:paraId="2EF3C645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Else if state is SCANNING</w:t>
      </w:r>
    </w:p>
    <w:p w14:paraId="590A1191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Prompts patron to input bookID</w:t>
      </w:r>
    </w:p>
    <w:p w14:paraId="7250D2F8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If no bookId entered</w:t>
      </w:r>
    </w:p>
    <w:p w14:paraId="21BA787F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>Initiates control class borrowingCompleted process</w:t>
      </w:r>
    </w:p>
    <w:p w14:paraId="09AD521E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 xml:space="preserve">If input invalid </w:t>
      </w:r>
    </w:p>
    <w:p w14:paraId="5934024B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 xml:space="preserve">Displays error message </w:t>
      </w:r>
    </w:p>
    <w:p w14:paraId="3B48D655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Else</w:t>
      </w:r>
    </w:p>
    <w:p w14:paraId="7453419C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>Calls control class bookScanned method with pbookId as parameter</w:t>
      </w:r>
    </w:p>
    <w:p w14:paraId="3908E97F" w14:textId="77777777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sz w:val="22"/>
          <w:szCs w:val="22"/>
          <w:lang w:val="en-AU" w:eastAsia="en-AU"/>
        </w:rPr>
      </w:pPr>
    </w:p>
    <w:p w14:paraId="25F26F4D" w14:textId="6907994D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Else if state is RESTRICTED</w:t>
      </w:r>
    </w:p>
    <w:p w14:paraId="60A49F5C" w14:textId="6E725ABC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Prompts patron to cancel</w:t>
      </w:r>
    </w:p>
    <w:p w14:paraId="5CFAA726" w14:textId="42EAF63E" w:rsidR="00EC1BDE" w:rsidRPr="002C6E30" w:rsidRDefault="00EC1BDE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Initiates control class cancel process</w:t>
      </w:r>
    </w:p>
    <w:p w14:paraId="5F1BEDA3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</w:p>
    <w:p w14:paraId="4D787DBA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Else if state is FINALISING</w:t>
      </w:r>
    </w:p>
    <w:p w14:paraId="227C178C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Prompts patron to commit loans</w:t>
      </w:r>
    </w:p>
    <w:p w14:paraId="0DA01A92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If patron decides not to commit loans</w:t>
      </w:r>
    </w:p>
    <w:p w14:paraId="52281C2B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>Initiates control class cancel process</w:t>
      </w:r>
    </w:p>
    <w:p w14:paraId="67CD823F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Else</w:t>
      </w:r>
    </w:p>
    <w:p w14:paraId="520AA8EA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</w:r>
      <w:r w:rsidRPr="002C6E30">
        <w:rPr>
          <w:color w:val="000000"/>
          <w:sz w:val="22"/>
          <w:szCs w:val="22"/>
          <w:lang w:val="en-AU" w:eastAsia="en-AU"/>
        </w:rPr>
        <w:tab/>
        <w:t>Calls control class commitLoans method</w:t>
      </w:r>
    </w:p>
    <w:p w14:paraId="7DFF06C6" w14:textId="77777777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</w:p>
    <w:p w14:paraId="3BB3DE1B" w14:textId="19C479C8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Else if state is COMPLETED</w:t>
      </w:r>
    </w:p>
    <w:p w14:paraId="7E5C752A" w14:textId="74F96EDE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Prompts patron to complete</w:t>
      </w:r>
    </w:p>
    <w:p w14:paraId="201F305D" w14:textId="6DFB62B2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Displays completed message</w:t>
      </w:r>
    </w:p>
    <w:p w14:paraId="600642F8" w14:textId="2BC86A22" w:rsidR="002C6E30" w:rsidRPr="002C6E30" w:rsidRDefault="002C6E30" w:rsidP="002C6E30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Sets finished to TRUE</w:t>
      </w:r>
    </w:p>
    <w:p w14:paraId="17DC3DA0" w14:textId="7734DDCA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 w:firstLine="720"/>
        <w:rPr>
          <w:color w:val="000000"/>
          <w:sz w:val="22"/>
          <w:szCs w:val="22"/>
          <w:lang w:val="en-AU" w:eastAsia="en-AU"/>
        </w:rPr>
      </w:pPr>
    </w:p>
    <w:p w14:paraId="422D9734" w14:textId="55E1582D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>Else</w:t>
      </w:r>
    </w:p>
    <w:p w14:paraId="4100955B" w14:textId="21EC7D38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Displays unhandled state message.</w:t>
      </w:r>
    </w:p>
    <w:p w14:paraId="088C8E63" w14:textId="429C5F83" w:rsidR="00ED6A47" w:rsidRPr="002C6E30" w:rsidRDefault="00ED6A47" w:rsidP="002C6E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sz w:val="22"/>
          <w:szCs w:val="22"/>
          <w:lang w:val="en-AU" w:eastAsia="en-AU"/>
        </w:rPr>
      </w:pPr>
      <w:r w:rsidRPr="002C6E30">
        <w:rPr>
          <w:color w:val="000000"/>
          <w:sz w:val="22"/>
          <w:szCs w:val="22"/>
          <w:lang w:val="en-AU" w:eastAsia="en-AU"/>
        </w:rPr>
        <w:tab/>
        <w:t>Throws a runtime exception</w:t>
      </w:r>
    </w:p>
    <w:p w14:paraId="06388FA2" w14:textId="77777777" w:rsidR="00EC1BDE" w:rsidRDefault="00EC1BDE" w:rsidP="00EC1BDE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1780DAFD" w14:textId="658B4D32" w:rsidR="00B156F9" w:rsidRDefault="002C6E30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lastRenderedPageBreak/>
        <w:t xml:space="preserve">    </w:t>
      </w:r>
      <w:r>
        <w:rPr>
          <w:rFonts w:ascii="Consolas" w:hAnsi="Consolas" w:cs="Consolas"/>
          <w:color w:val="000000"/>
          <w:lang w:val="en-AU" w:eastAsia="en-AU"/>
        </w:rPr>
        <w:br/>
      </w:r>
    </w:p>
    <w:p w14:paraId="74F38DF8" w14:textId="28999C02" w:rsidR="00B156F9" w:rsidRDefault="00B156F9" w:rsidP="00B156F9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public</w:t>
      </w:r>
      <w:r>
        <w:rPr>
          <w:rFonts w:ascii="Consolas" w:hAnsi="Consolas" w:cs="Consolas"/>
          <w:color w:val="000000"/>
          <w:lang w:val="en-AU" w:eastAsia="en-AU"/>
        </w:rPr>
        <w:t xml:space="preserve"> </w:t>
      </w: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display(Object </w:t>
      </w:r>
      <w:r>
        <w:rPr>
          <w:rFonts w:ascii="Consolas" w:hAnsi="Consolas" w:cs="Consolas"/>
          <w:color w:val="6A3E3E"/>
          <w:lang w:val="en-AU" w:eastAsia="en-AU"/>
        </w:rPr>
        <w:t>object</w:t>
      </w:r>
      <w:r>
        <w:rPr>
          <w:rFonts w:ascii="Consolas" w:hAnsi="Consolas" w:cs="Consolas"/>
          <w:color w:val="000000"/>
          <w:lang w:val="en-AU" w:eastAsia="en-AU"/>
        </w:rPr>
        <w:t>) {</w:t>
      </w:r>
    </w:p>
    <w:p w14:paraId="2802C54E" w14:textId="11EFCC80" w:rsidR="00B156F9" w:rsidRPr="00B156F9" w:rsidRDefault="00B156F9" w:rsidP="00B156F9">
      <w:pPr>
        <w:widowControl/>
        <w:autoSpaceDE w:val="0"/>
        <w:autoSpaceDN w:val="0"/>
        <w:adjustRightInd w:val="0"/>
        <w:spacing w:line="240" w:lineRule="auto"/>
        <w:rPr>
          <w:color w:val="000000"/>
          <w:sz w:val="22"/>
          <w:szCs w:val="22"/>
          <w:lang w:val="en-AU" w:eastAsia="en-AU"/>
        </w:rPr>
      </w:pPr>
      <w:r w:rsidRPr="00B156F9">
        <w:rPr>
          <w:color w:val="000000"/>
          <w:sz w:val="22"/>
          <w:szCs w:val="22"/>
          <w:lang w:val="en-AU" w:eastAsia="en-AU"/>
        </w:rPr>
        <w:t xml:space="preserve">Displays the designated object to the user </w:t>
      </w:r>
    </w:p>
    <w:p w14:paraId="4B3ACEBD" w14:textId="3784F609" w:rsidR="00B156F9" w:rsidRPr="00B156F9" w:rsidRDefault="00B156F9" w:rsidP="00B156F9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 w:rsidRPr="00B156F9">
        <w:rPr>
          <w:color w:val="000000"/>
          <w:sz w:val="22"/>
          <w:szCs w:val="22"/>
          <w:lang w:val="en-AU" w:eastAsia="en-AU"/>
        </w:rPr>
        <w:t>(Assumes object has a ‘toString’ method.)</w:t>
      </w:r>
    </w:p>
    <w:p w14:paraId="3E50D374" w14:textId="77777777" w:rsidR="00B156F9" w:rsidRDefault="00B156F9" w:rsidP="002C6E30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</w:p>
    <w:p w14:paraId="6CAB2565" w14:textId="2C1D73C5" w:rsidR="003772FE" w:rsidRDefault="003772FE" w:rsidP="00EC1BDE"/>
    <w:p w14:paraId="17C9FC1B" w14:textId="7F22B653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setSwiping();</w:t>
      </w:r>
    </w:p>
    <w:p w14:paraId="71B98C67" w14:textId="5A33B191" w:rsidR="00166037" w:rsidRP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 w:rsidRPr="00166037">
        <w:rPr>
          <w:color w:val="000000"/>
          <w:sz w:val="22"/>
          <w:szCs w:val="22"/>
          <w:lang w:val="en-AU" w:eastAsia="en-AU"/>
        </w:rPr>
        <w:t>Throws a Runtime error if UI state is not INITIALISED</w:t>
      </w:r>
      <w:r w:rsidRPr="00166037">
        <w:rPr>
          <w:color w:val="000000"/>
          <w:sz w:val="22"/>
          <w:szCs w:val="22"/>
          <w:lang w:val="en-AU" w:eastAsia="en-AU"/>
        </w:rPr>
        <w:br/>
        <w:t>Otherwise sets UI state to SWIPING</w:t>
      </w:r>
    </w:p>
    <w:p w14:paraId="3AD96729" w14:textId="77777777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    </w:t>
      </w:r>
    </w:p>
    <w:p w14:paraId="41575115" w14:textId="21E1E111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setScanning();</w:t>
      </w:r>
    </w:p>
    <w:p w14:paraId="4F4464F5" w14:textId="2BF01C64" w:rsidR="00166037" w:rsidRP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 w:rsidRPr="00166037">
        <w:rPr>
          <w:color w:val="000000"/>
          <w:sz w:val="22"/>
          <w:szCs w:val="22"/>
          <w:lang w:val="en-AU" w:eastAsia="en-AU"/>
        </w:rPr>
        <w:t>Throws a Runtime error if UI state is not SWIPING</w:t>
      </w:r>
      <w:r w:rsidRPr="00166037">
        <w:rPr>
          <w:color w:val="000000"/>
          <w:sz w:val="22"/>
          <w:szCs w:val="22"/>
          <w:lang w:val="en-AU" w:eastAsia="en-AU"/>
        </w:rPr>
        <w:br/>
        <w:t xml:space="preserve">Otherwise sets UI state to </w:t>
      </w:r>
      <w:r>
        <w:rPr>
          <w:color w:val="000000"/>
          <w:sz w:val="22"/>
          <w:szCs w:val="22"/>
          <w:lang w:val="en-AU" w:eastAsia="en-AU"/>
        </w:rPr>
        <w:t>SCANNING</w:t>
      </w:r>
    </w:p>
    <w:p w14:paraId="4DCE6D84" w14:textId="77777777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    </w:t>
      </w:r>
    </w:p>
    <w:p w14:paraId="034C4776" w14:textId="303A79E8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setRestricted();</w:t>
      </w:r>
    </w:p>
    <w:p w14:paraId="0DE1F734" w14:textId="111634CE" w:rsidR="00166037" w:rsidRP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 w:rsidRPr="00166037">
        <w:rPr>
          <w:color w:val="000000"/>
          <w:sz w:val="22"/>
          <w:szCs w:val="22"/>
          <w:lang w:val="en-AU" w:eastAsia="en-AU"/>
        </w:rPr>
        <w:t>Throws a Runtime error if UI state is not SWIPING</w:t>
      </w:r>
      <w:r w:rsidRPr="00166037">
        <w:rPr>
          <w:color w:val="000000"/>
          <w:sz w:val="22"/>
          <w:szCs w:val="22"/>
          <w:lang w:val="en-AU" w:eastAsia="en-AU"/>
        </w:rPr>
        <w:br/>
        <w:t xml:space="preserve">Otherwise sets UI state to </w:t>
      </w:r>
      <w:r>
        <w:rPr>
          <w:color w:val="000000"/>
          <w:sz w:val="22"/>
          <w:szCs w:val="22"/>
          <w:lang w:val="en-AU" w:eastAsia="en-AU"/>
        </w:rPr>
        <w:t>RESTRICTED</w:t>
      </w:r>
    </w:p>
    <w:p w14:paraId="205E1990" w14:textId="77777777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    </w:t>
      </w:r>
    </w:p>
    <w:p w14:paraId="55077CC9" w14:textId="09672EB1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setFinalising();</w:t>
      </w:r>
    </w:p>
    <w:p w14:paraId="30D54475" w14:textId="40594E54" w:rsidR="00166037" w:rsidRP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 w:rsidRPr="00166037">
        <w:rPr>
          <w:color w:val="000000"/>
          <w:sz w:val="22"/>
          <w:szCs w:val="22"/>
          <w:lang w:val="en-AU" w:eastAsia="en-AU"/>
        </w:rPr>
        <w:t xml:space="preserve">Throws a Runtime error if UI state is not </w:t>
      </w:r>
      <w:r>
        <w:rPr>
          <w:color w:val="000000"/>
          <w:sz w:val="22"/>
          <w:szCs w:val="22"/>
          <w:lang w:val="en-AU" w:eastAsia="en-AU"/>
        </w:rPr>
        <w:t>SCANNING</w:t>
      </w:r>
      <w:r w:rsidRPr="00166037">
        <w:rPr>
          <w:color w:val="000000"/>
          <w:sz w:val="22"/>
          <w:szCs w:val="22"/>
          <w:lang w:val="en-AU" w:eastAsia="en-AU"/>
        </w:rPr>
        <w:br/>
        <w:t xml:space="preserve">Otherwise sets UI state to </w:t>
      </w:r>
      <w:r>
        <w:rPr>
          <w:color w:val="000000"/>
          <w:sz w:val="22"/>
          <w:szCs w:val="22"/>
          <w:lang w:val="en-AU" w:eastAsia="en-AU"/>
        </w:rPr>
        <w:t>FINALISING</w:t>
      </w:r>
    </w:p>
    <w:p w14:paraId="62960309" w14:textId="77777777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    </w:t>
      </w:r>
    </w:p>
    <w:p w14:paraId="27B8A116" w14:textId="5D4CB3AE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setCompleted();</w:t>
      </w:r>
    </w:p>
    <w:p w14:paraId="00B009AF" w14:textId="147F3F8D" w:rsidR="00166037" w:rsidRP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 w:rsidRPr="00166037">
        <w:rPr>
          <w:color w:val="000000"/>
          <w:sz w:val="22"/>
          <w:szCs w:val="22"/>
          <w:lang w:val="en-AU" w:eastAsia="en-AU"/>
        </w:rPr>
        <w:t xml:space="preserve">Throws a Runtime error if UI state is not </w:t>
      </w:r>
      <w:r>
        <w:rPr>
          <w:color w:val="000000"/>
          <w:sz w:val="22"/>
          <w:szCs w:val="22"/>
          <w:lang w:val="en-AU" w:eastAsia="en-AU"/>
        </w:rPr>
        <w:t>FINALISING</w:t>
      </w:r>
      <w:r w:rsidRPr="00166037">
        <w:rPr>
          <w:color w:val="000000"/>
          <w:sz w:val="22"/>
          <w:szCs w:val="22"/>
          <w:lang w:val="en-AU" w:eastAsia="en-AU"/>
        </w:rPr>
        <w:br/>
        <w:t xml:space="preserve">Otherwise sets UI state to </w:t>
      </w:r>
      <w:r>
        <w:rPr>
          <w:color w:val="000000"/>
          <w:sz w:val="22"/>
          <w:szCs w:val="22"/>
          <w:lang w:val="en-AU" w:eastAsia="en-AU"/>
        </w:rPr>
        <w:t>COMPLETED</w:t>
      </w:r>
    </w:p>
    <w:p w14:paraId="71089E8F" w14:textId="77777777" w:rsid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AU" w:eastAsia="en-AU"/>
        </w:rPr>
      </w:pPr>
      <w:r>
        <w:rPr>
          <w:rFonts w:ascii="Consolas" w:hAnsi="Consolas" w:cs="Consolas"/>
          <w:color w:val="000000"/>
          <w:lang w:val="en-AU" w:eastAsia="en-AU"/>
        </w:rPr>
        <w:t xml:space="preserve">    </w:t>
      </w:r>
    </w:p>
    <w:p w14:paraId="00EF2908" w14:textId="7C70357E" w:rsidR="00166037" w:rsidRDefault="00166037" w:rsidP="00166037">
      <w:pPr>
        <w:rPr>
          <w:rFonts w:ascii="Consolas" w:hAnsi="Consolas" w:cs="Consolas"/>
          <w:color w:val="000000"/>
          <w:lang w:val="en-AU" w:eastAsia="en-AU"/>
        </w:rPr>
      </w:pPr>
      <w:r>
        <w:rPr>
          <w:rFonts w:ascii="Consolas" w:hAnsi="Consolas" w:cs="Consolas"/>
          <w:b/>
          <w:bCs/>
          <w:color w:val="7F0055"/>
          <w:lang w:val="en-AU" w:eastAsia="en-AU"/>
        </w:rPr>
        <w:t>void</w:t>
      </w:r>
      <w:r>
        <w:rPr>
          <w:rFonts w:ascii="Consolas" w:hAnsi="Consolas" w:cs="Consolas"/>
          <w:color w:val="000000"/>
          <w:lang w:val="en-AU" w:eastAsia="en-AU"/>
        </w:rPr>
        <w:t xml:space="preserve"> setCancelled();</w:t>
      </w:r>
    </w:p>
    <w:p w14:paraId="48398497" w14:textId="1714661B" w:rsidR="00166037" w:rsidRPr="00166037" w:rsidRDefault="00166037" w:rsidP="00166037">
      <w:pPr>
        <w:widowControl/>
        <w:autoSpaceDE w:val="0"/>
        <w:autoSpaceDN w:val="0"/>
        <w:adjustRightInd w:val="0"/>
        <w:spacing w:line="240" w:lineRule="auto"/>
        <w:rPr>
          <w:sz w:val="22"/>
          <w:szCs w:val="22"/>
          <w:lang w:val="en-AU" w:eastAsia="en-AU"/>
        </w:rPr>
      </w:pPr>
      <w:r w:rsidRPr="00166037">
        <w:rPr>
          <w:color w:val="000000"/>
          <w:sz w:val="22"/>
          <w:szCs w:val="22"/>
          <w:lang w:val="en-AU" w:eastAsia="en-AU"/>
        </w:rPr>
        <w:t xml:space="preserve">Throws a Runtime error if UI state is </w:t>
      </w:r>
      <w:r>
        <w:rPr>
          <w:color w:val="000000"/>
          <w:sz w:val="22"/>
          <w:szCs w:val="22"/>
          <w:lang w:val="en-AU" w:eastAsia="en-AU"/>
        </w:rPr>
        <w:t>COMPLETED</w:t>
      </w:r>
      <w:r w:rsidRPr="00166037">
        <w:rPr>
          <w:color w:val="000000"/>
          <w:sz w:val="22"/>
          <w:szCs w:val="22"/>
          <w:lang w:val="en-AU" w:eastAsia="en-AU"/>
        </w:rPr>
        <w:br/>
        <w:t xml:space="preserve">Otherwise sets UI state to </w:t>
      </w:r>
      <w:r>
        <w:rPr>
          <w:color w:val="000000"/>
          <w:sz w:val="22"/>
          <w:szCs w:val="22"/>
          <w:lang w:val="en-AU" w:eastAsia="en-AU"/>
        </w:rPr>
        <w:t>CANCELLED</w:t>
      </w:r>
    </w:p>
    <w:p w14:paraId="77C12872" w14:textId="77777777" w:rsidR="00166037" w:rsidRPr="00B034D8" w:rsidRDefault="00166037" w:rsidP="00166037"/>
    <w:sectPr w:rsidR="00166037" w:rsidRPr="00B034D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9BB01" w14:textId="77777777" w:rsidR="00DD1163" w:rsidRDefault="00DD1163">
      <w:pPr>
        <w:spacing w:line="240" w:lineRule="auto"/>
      </w:pPr>
      <w:r>
        <w:separator/>
      </w:r>
    </w:p>
  </w:endnote>
  <w:endnote w:type="continuationSeparator" w:id="0">
    <w:p w14:paraId="6389366E" w14:textId="77777777" w:rsidR="00DD1163" w:rsidRDefault="00DD11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16" w:type="dxa"/>
      <w:tblInd w:w="-63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30"/>
      <w:gridCol w:w="6570"/>
      <w:gridCol w:w="1116"/>
    </w:tblGrid>
    <w:tr w:rsidR="00685AA7" w14:paraId="5F02B7CD" w14:textId="77777777" w:rsidTr="00ED6A47">
      <w:tc>
        <w:tcPr>
          <w:tcW w:w="2430" w:type="dxa"/>
          <w:tcBorders>
            <w:top w:val="nil"/>
            <w:left w:val="nil"/>
            <w:bottom w:val="nil"/>
            <w:right w:val="nil"/>
          </w:tcBorders>
        </w:tcPr>
        <w:p w14:paraId="32DA419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6570" w:type="dxa"/>
          <w:tcBorders>
            <w:top w:val="nil"/>
            <w:left w:val="nil"/>
            <w:bottom w:val="nil"/>
            <w:right w:val="nil"/>
          </w:tcBorders>
        </w:tcPr>
        <w:p w14:paraId="5CF80516" w14:textId="77777777" w:rsidR="00ED6A47" w:rsidRDefault="00685AA7" w:rsidP="00ED6A47">
          <w:pPr>
            <w:jc w:val="center"/>
          </w:pPr>
          <w:r>
            <w:sym w:font="Symbol" w:char="F0D3"/>
          </w:r>
          <w:r w:rsidR="008425C7">
            <w:t>Backwoods Correctional Centre</w:t>
          </w:r>
        </w:p>
        <w:p w14:paraId="7A1374D4" w14:textId="3BF67C31" w:rsidR="00685AA7" w:rsidRDefault="0014571B" w:rsidP="00ED6A47">
          <w:pPr>
            <w:jc w:val="center"/>
          </w:pPr>
          <w:r>
            <w:t>Software Development Corporation</w:t>
          </w:r>
          <w:r w:rsidR="00685AA7">
            <w:t>,</w:t>
          </w:r>
          <w:r w:rsidR="00ED6A47">
            <w:t xml:space="preserve"> </w:t>
          </w:r>
          <w:r w:rsidR="00685AA7">
            <w:fldChar w:fldCharType="begin"/>
          </w:r>
          <w:r w:rsidR="00685AA7">
            <w:instrText xml:space="preserve"> DATE \@ "yyyy" </w:instrText>
          </w:r>
          <w:r w:rsidR="00685AA7">
            <w:fldChar w:fldCharType="separate"/>
          </w:r>
          <w:r w:rsidR="00EC02CF">
            <w:rPr>
              <w:noProof/>
            </w:rPr>
            <w:t>2019</w:t>
          </w:r>
          <w:r w:rsidR="00685AA7">
            <w:fldChar w:fldCharType="end"/>
          </w:r>
        </w:p>
      </w:tc>
      <w:tc>
        <w:tcPr>
          <w:tcW w:w="1116" w:type="dxa"/>
          <w:tcBorders>
            <w:top w:val="nil"/>
            <w:left w:val="nil"/>
            <w:bottom w:val="nil"/>
            <w:right w:val="nil"/>
          </w:tcBorders>
        </w:tcPr>
        <w:p w14:paraId="5775D89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87D1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06520DFD" w14:textId="77777777"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08EDE" w14:textId="77777777" w:rsidR="00DD1163" w:rsidRDefault="00DD1163">
      <w:pPr>
        <w:spacing w:line="240" w:lineRule="auto"/>
      </w:pPr>
      <w:r>
        <w:separator/>
      </w:r>
    </w:p>
  </w:footnote>
  <w:footnote w:type="continuationSeparator" w:id="0">
    <w:p w14:paraId="195F0F17" w14:textId="77777777" w:rsidR="00DD1163" w:rsidRDefault="00DD11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32355ACD" w14:textId="77777777">
      <w:tc>
        <w:tcPr>
          <w:tcW w:w="6379" w:type="dxa"/>
        </w:tcPr>
        <w:p w14:paraId="4AE23AEB" w14:textId="7B4ACBDA" w:rsidR="00685AA7" w:rsidRDefault="00554E8A">
          <w:r>
            <w:rPr>
              <w:b/>
            </w:rPr>
            <w:t>Backwoods Regional Library System</w:t>
          </w:r>
        </w:p>
      </w:tc>
      <w:tc>
        <w:tcPr>
          <w:tcW w:w="3179" w:type="dxa"/>
        </w:tcPr>
        <w:p w14:paraId="63FB13D9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E7A5125" w14:textId="77777777">
      <w:tc>
        <w:tcPr>
          <w:tcW w:w="6379" w:type="dxa"/>
        </w:tcPr>
        <w:p w14:paraId="43E944B0" w14:textId="24A1858A" w:rsidR="00B034D8" w:rsidRDefault="00B034D8">
          <w:r>
            <w:t>BRLS Control and UI Class Specification</w:t>
          </w:r>
        </w:p>
      </w:tc>
      <w:tc>
        <w:tcPr>
          <w:tcW w:w="3179" w:type="dxa"/>
        </w:tcPr>
        <w:p w14:paraId="66FCE216" w14:textId="511C2298" w:rsidR="00685AA7" w:rsidRDefault="00685AA7">
          <w:r>
            <w:t xml:space="preserve">  Date:  &lt;</w:t>
          </w:r>
          <w:r w:rsidR="00F01003">
            <w:t>02</w:t>
          </w:r>
          <w:r>
            <w:t>/</w:t>
          </w:r>
          <w:r w:rsidR="00F01003">
            <w:t>Feb</w:t>
          </w:r>
          <w:r>
            <w:t>/</w:t>
          </w:r>
          <w:r w:rsidR="00F01003">
            <w:t>19</w:t>
          </w:r>
          <w:r>
            <w:t>&gt;</w:t>
          </w:r>
        </w:p>
      </w:tc>
    </w:tr>
  </w:tbl>
  <w:p w14:paraId="0587A22E" w14:textId="77777777"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707E08"/>
    <w:multiLevelType w:val="hybridMultilevel"/>
    <w:tmpl w:val="58B2391E"/>
    <w:lvl w:ilvl="0" w:tplc="ED743F0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A5D786F"/>
    <w:multiLevelType w:val="hybridMultilevel"/>
    <w:tmpl w:val="F77ACFAE"/>
    <w:lvl w:ilvl="0" w:tplc="5E9A9E22">
      <w:numFmt w:val="bullet"/>
      <w:lvlText w:val="-"/>
      <w:lvlJc w:val="left"/>
      <w:pPr>
        <w:ind w:left="1800" w:hanging="360"/>
      </w:pPr>
      <w:rPr>
        <w:rFonts w:ascii="Consolas" w:eastAsia="Times New Roman" w:hAnsi="Consolas" w:cs="Consola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F0F61FB"/>
    <w:multiLevelType w:val="hybridMultilevel"/>
    <w:tmpl w:val="0D388E34"/>
    <w:lvl w:ilvl="0" w:tplc="0C86D5F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3"/>
  </w:num>
  <w:num w:numId="28">
    <w:abstractNumId w:val="30"/>
  </w:num>
  <w:num w:numId="29">
    <w:abstractNumId w:val="16"/>
  </w:num>
  <w:num w:numId="30">
    <w:abstractNumId w:val="25"/>
  </w:num>
  <w:num w:numId="31">
    <w:abstractNumId w:val="2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42"/>
    <w:rsid w:val="000C4507"/>
    <w:rsid w:val="000D59D8"/>
    <w:rsid w:val="00122322"/>
    <w:rsid w:val="0014571B"/>
    <w:rsid w:val="00166037"/>
    <w:rsid w:val="0019590E"/>
    <w:rsid w:val="00271E36"/>
    <w:rsid w:val="002B4085"/>
    <w:rsid w:val="002C6E30"/>
    <w:rsid w:val="00375A4A"/>
    <w:rsid w:val="003772FE"/>
    <w:rsid w:val="003F2A5F"/>
    <w:rsid w:val="00492F69"/>
    <w:rsid w:val="004D59BA"/>
    <w:rsid w:val="0052614A"/>
    <w:rsid w:val="00554E8A"/>
    <w:rsid w:val="00571BFA"/>
    <w:rsid w:val="00685AA7"/>
    <w:rsid w:val="00736C67"/>
    <w:rsid w:val="007559BC"/>
    <w:rsid w:val="007B4328"/>
    <w:rsid w:val="007D4DD7"/>
    <w:rsid w:val="00816C1B"/>
    <w:rsid w:val="008425C7"/>
    <w:rsid w:val="00852AE3"/>
    <w:rsid w:val="008B0FA5"/>
    <w:rsid w:val="008E607E"/>
    <w:rsid w:val="00965286"/>
    <w:rsid w:val="00A12D42"/>
    <w:rsid w:val="00A77A7C"/>
    <w:rsid w:val="00AE4979"/>
    <w:rsid w:val="00B034D8"/>
    <w:rsid w:val="00B156F9"/>
    <w:rsid w:val="00B336C2"/>
    <w:rsid w:val="00B71E27"/>
    <w:rsid w:val="00B924CF"/>
    <w:rsid w:val="00BF5DC2"/>
    <w:rsid w:val="00C33595"/>
    <w:rsid w:val="00C47B3B"/>
    <w:rsid w:val="00C801A9"/>
    <w:rsid w:val="00CD411D"/>
    <w:rsid w:val="00D20D21"/>
    <w:rsid w:val="00D52F8E"/>
    <w:rsid w:val="00DD1163"/>
    <w:rsid w:val="00E05D45"/>
    <w:rsid w:val="00E214CF"/>
    <w:rsid w:val="00E65C1F"/>
    <w:rsid w:val="00E87D13"/>
    <w:rsid w:val="00EC02CF"/>
    <w:rsid w:val="00EC1BDE"/>
    <w:rsid w:val="00ED6A47"/>
    <w:rsid w:val="00EF3F16"/>
    <w:rsid w:val="00F0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3EF54"/>
  <w15:chartTrackingRefBased/>
  <w15:docId w15:val="{82175A0A-A26A-4B11-A2E8-B7CA1181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36C67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B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Temp\vision_tpl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vision_tpl-1</Template>
  <TotalTime>45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jtulip</dc:creator>
  <cp:keywords/>
  <dc:description/>
  <cp:lastModifiedBy>Tulip, Jim</cp:lastModifiedBy>
  <cp:revision>4</cp:revision>
  <cp:lastPrinted>2001-03-15T04:26:00Z</cp:lastPrinted>
  <dcterms:created xsi:type="dcterms:W3CDTF">2019-08-28T06:38:00Z</dcterms:created>
  <dcterms:modified xsi:type="dcterms:W3CDTF">2019-08-29T00:14:00Z</dcterms:modified>
</cp:coreProperties>
</file>