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041B5" w14:textId="638CCBB5" w:rsidR="007559BC" w:rsidRDefault="007559BC" w:rsidP="00B034D8"/>
    <w:p w14:paraId="2B6FD105" w14:textId="43256595" w:rsidR="00B034D8" w:rsidRPr="003772FE" w:rsidRDefault="00A72111" w:rsidP="00B034D8">
      <w:pPr>
        <w:rPr>
          <w:sz w:val="32"/>
          <w:szCs w:val="32"/>
        </w:rPr>
      </w:pPr>
      <w:r>
        <w:rPr>
          <w:sz w:val="32"/>
          <w:szCs w:val="32"/>
        </w:rPr>
        <w:t>Library</w:t>
      </w:r>
    </w:p>
    <w:p w14:paraId="5CAAE4CC" w14:textId="23183BE8" w:rsidR="00B034D8" w:rsidRDefault="00B034D8" w:rsidP="00B034D8">
      <w:pPr>
        <w:rPr>
          <w:sz w:val="22"/>
          <w:szCs w:val="22"/>
        </w:rPr>
      </w:pPr>
    </w:p>
    <w:p w14:paraId="45FC6758" w14:textId="50657AC8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static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AU" w:eastAsia="en-AU"/>
        </w:rPr>
        <w:t>final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AU" w:eastAsia="en-AU"/>
        </w:rPr>
        <w:t>int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lang w:val="en-AU" w:eastAsia="en-AU"/>
        </w:rPr>
        <w:t>LOAN_LIMIT</w:t>
      </w:r>
      <w:r>
        <w:rPr>
          <w:rFonts w:ascii="Consolas" w:hAnsi="Consolas" w:cs="Consolas"/>
          <w:color w:val="000000"/>
          <w:lang w:val="en-AU" w:eastAsia="en-AU"/>
        </w:rPr>
        <w:t xml:space="preserve"> = 2;</w:t>
      </w:r>
    </w:p>
    <w:p w14:paraId="602431AE" w14:textId="7D38C6ED" w:rsidR="00DF3BA6" w:rsidRP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DF3BA6">
        <w:rPr>
          <w:color w:val="000000"/>
          <w:sz w:val="22"/>
          <w:szCs w:val="22"/>
          <w:lang w:val="en-AU" w:eastAsia="en-AU"/>
        </w:rPr>
        <w:t>Sets the maximum number of books a patron can borrow at one time</w:t>
      </w:r>
    </w:p>
    <w:p w14:paraId="576CD163" w14:textId="77777777" w:rsid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7F156631" w14:textId="106690B2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static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AU" w:eastAsia="en-AU"/>
        </w:rPr>
        <w:t>final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AU" w:eastAsia="en-AU"/>
        </w:rPr>
        <w:t>int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lang w:val="en-AU" w:eastAsia="en-AU"/>
        </w:rPr>
        <w:t>LOAN_PERIOD</w:t>
      </w:r>
      <w:r>
        <w:rPr>
          <w:rFonts w:ascii="Consolas" w:hAnsi="Consolas" w:cs="Consolas"/>
          <w:color w:val="000000"/>
          <w:lang w:val="en-AU" w:eastAsia="en-AU"/>
        </w:rPr>
        <w:t xml:space="preserve"> = 2;</w:t>
      </w:r>
    </w:p>
    <w:p w14:paraId="242B06EC" w14:textId="27F8D05D" w:rsidR="00DF3BA6" w:rsidRP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DF3BA6">
        <w:rPr>
          <w:color w:val="000000"/>
          <w:sz w:val="22"/>
          <w:szCs w:val="22"/>
          <w:lang w:val="en-AU" w:eastAsia="en-AU"/>
        </w:rPr>
        <w:t xml:space="preserve">Sets the </w:t>
      </w:r>
      <w:r>
        <w:rPr>
          <w:color w:val="000000"/>
          <w:sz w:val="22"/>
          <w:szCs w:val="22"/>
          <w:lang w:val="en-AU" w:eastAsia="en-AU"/>
        </w:rPr>
        <w:t>number of days for which a book may be borrowed</w:t>
      </w:r>
    </w:p>
    <w:p w14:paraId="45CD382C" w14:textId="77777777" w:rsid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lang w:val="en-AU" w:eastAsia="en-AU"/>
        </w:rPr>
      </w:pPr>
    </w:p>
    <w:p w14:paraId="72FE7416" w14:textId="21B55D69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static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AU" w:eastAsia="en-AU"/>
        </w:rPr>
        <w:t>final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AU" w:eastAsia="en-AU"/>
        </w:rPr>
        <w:t>double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lang w:val="en-AU" w:eastAsia="en-AU"/>
        </w:rPr>
        <w:t>FINE_PER_DAY</w:t>
      </w:r>
      <w:r>
        <w:rPr>
          <w:rFonts w:ascii="Consolas" w:hAnsi="Consolas" w:cs="Consolas"/>
          <w:color w:val="000000"/>
          <w:lang w:val="en-AU" w:eastAsia="en-AU"/>
        </w:rPr>
        <w:t xml:space="preserve"> = 1.0;</w:t>
      </w:r>
    </w:p>
    <w:p w14:paraId="5B07F8FB" w14:textId="541174AB" w:rsidR="00DF3BA6" w:rsidRP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DF3BA6">
        <w:rPr>
          <w:color w:val="000000"/>
          <w:sz w:val="22"/>
          <w:szCs w:val="22"/>
          <w:lang w:val="en-AU" w:eastAsia="en-AU"/>
        </w:rPr>
        <w:t xml:space="preserve">Sets the </w:t>
      </w:r>
      <w:r>
        <w:rPr>
          <w:color w:val="000000"/>
          <w:sz w:val="22"/>
          <w:szCs w:val="22"/>
          <w:lang w:val="en-AU" w:eastAsia="en-AU"/>
        </w:rPr>
        <w:t>fine per day if a book is overdue</w:t>
      </w:r>
    </w:p>
    <w:p w14:paraId="5BE7A75F" w14:textId="77777777" w:rsid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lang w:val="en-AU" w:eastAsia="en-AU"/>
        </w:rPr>
      </w:pPr>
    </w:p>
    <w:p w14:paraId="26B86DCC" w14:textId="0F19FEE4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static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AU" w:eastAsia="en-AU"/>
        </w:rPr>
        <w:t>final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AU" w:eastAsia="en-AU"/>
        </w:rPr>
        <w:t>double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lang w:val="en-AU" w:eastAsia="en-AU"/>
        </w:rPr>
        <w:t>MAX_FINES_OWED</w:t>
      </w:r>
      <w:r>
        <w:rPr>
          <w:rFonts w:ascii="Consolas" w:hAnsi="Consolas" w:cs="Consolas"/>
          <w:color w:val="000000"/>
          <w:lang w:val="en-AU" w:eastAsia="en-AU"/>
        </w:rPr>
        <w:t xml:space="preserve"> = 1.0;</w:t>
      </w:r>
    </w:p>
    <w:p w14:paraId="2E3F0818" w14:textId="54CE0F29" w:rsidR="00DF3BA6" w:rsidRP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DF3BA6">
        <w:rPr>
          <w:color w:val="000000"/>
          <w:sz w:val="22"/>
          <w:szCs w:val="22"/>
          <w:lang w:val="en-AU" w:eastAsia="en-AU"/>
        </w:rPr>
        <w:t xml:space="preserve">Sets the maximum </w:t>
      </w:r>
      <w:r>
        <w:rPr>
          <w:color w:val="000000"/>
          <w:sz w:val="22"/>
          <w:szCs w:val="22"/>
          <w:lang w:val="en-AU" w:eastAsia="en-AU"/>
        </w:rPr>
        <w:t>amount of fines</w:t>
      </w:r>
      <w:r w:rsidRPr="00DF3BA6">
        <w:rPr>
          <w:color w:val="000000"/>
          <w:sz w:val="22"/>
          <w:szCs w:val="22"/>
          <w:lang w:val="en-AU" w:eastAsia="en-AU"/>
        </w:rPr>
        <w:t xml:space="preserve"> a patron can </w:t>
      </w:r>
      <w:r>
        <w:rPr>
          <w:color w:val="000000"/>
          <w:sz w:val="22"/>
          <w:szCs w:val="22"/>
          <w:lang w:val="en-AU" w:eastAsia="en-AU"/>
        </w:rPr>
        <w:t>owe</w:t>
      </w:r>
      <w:r w:rsidRPr="00DF3BA6">
        <w:rPr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>before borrowing restrictions are enforced</w:t>
      </w:r>
    </w:p>
    <w:p w14:paraId="79E4167D" w14:textId="77777777" w:rsid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lang w:val="en-AU" w:eastAsia="en-AU"/>
        </w:rPr>
      </w:pPr>
    </w:p>
    <w:p w14:paraId="0C59040E" w14:textId="0028745C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static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AU" w:eastAsia="en-AU"/>
        </w:rPr>
        <w:t>final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AU" w:eastAsia="en-AU"/>
        </w:rPr>
        <w:t>double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lang w:val="en-AU" w:eastAsia="en-AU"/>
        </w:rPr>
        <w:t>DAMAGE_FEE</w:t>
      </w:r>
      <w:r>
        <w:rPr>
          <w:rFonts w:ascii="Consolas" w:hAnsi="Consolas" w:cs="Consolas"/>
          <w:color w:val="000000"/>
          <w:lang w:val="en-AU" w:eastAsia="en-AU"/>
        </w:rPr>
        <w:t xml:space="preserve"> = 2.0;</w:t>
      </w:r>
    </w:p>
    <w:p w14:paraId="713559C1" w14:textId="65A59A52" w:rsidR="00DF3BA6" w:rsidRP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DF3BA6">
        <w:rPr>
          <w:color w:val="000000"/>
          <w:sz w:val="22"/>
          <w:szCs w:val="22"/>
          <w:lang w:val="en-AU" w:eastAsia="en-AU"/>
        </w:rPr>
        <w:t xml:space="preserve">Sets the </w:t>
      </w:r>
      <w:r>
        <w:rPr>
          <w:color w:val="000000"/>
          <w:sz w:val="22"/>
          <w:szCs w:val="22"/>
          <w:lang w:val="en-AU" w:eastAsia="en-AU"/>
        </w:rPr>
        <w:t xml:space="preserve">fine </w:t>
      </w:r>
      <w:r>
        <w:rPr>
          <w:color w:val="000000"/>
          <w:sz w:val="22"/>
          <w:szCs w:val="22"/>
          <w:lang w:val="en-AU" w:eastAsia="en-AU"/>
        </w:rPr>
        <w:t>if</w:t>
      </w:r>
      <w:r>
        <w:rPr>
          <w:color w:val="000000"/>
          <w:sz w:val="22"/>
          <w:szCs w:val="22"/>
          <w:lang w:val="en-AU" w:eastAsia="en-AU"/>
        </w:rPr>
        <w:t xml:space="preserve"> a book is </w:t>
      </w:r>
      <w:r>
        <w:rPr>
          <w:color w:val="000000"/>
          <w:sz w:val="22"/>
          <w:szCs w:val="22"/>
          <w:lang w:val="en-AU" w:eastAsia="en-AU"/>
        </w:rPr>
        <w:t>damaged</w:t>
      </w:r>
    </w:p>
    <w:p w14:paraId="4DFD3180" w14:textId="7D803BD3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0560DFFC" w14:textId="725D7AF4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0742E877" w14:textId="77777777" w:rsidR="001F0E5C" w:rsidRDefault="001F0E5C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707D69E9" w14:textId="3B84071D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 xml:space="preserve">IPatron addPatron(String </w:t>
      </w:r>
      <w:r>
        <w:rPr>
          <w:rFonts w:ascii="Consolas" w:hAnsi="Consolas" w:cs="Consolas"/>
          <w:color w:val="6A3E3E"/>
          <w:lang w:val="en-AU" w:eastAsia="en-AU"/>
        </w:rPr>
        <w:t>lastName</w:t>
      </w:r>
      <w:r>
        <w:rPr>
          <w:rFonts w:ascii="Consolas" w:hAnsi="Consolas" w:cs="Consolas"/>
          <w:color w:val="000000"/>
          <w:lang w:val="en-AU" w:eastAsia="en-AU"/>
        </w:rPr>
        <w:t xml:space="preserve">, String </w:t>
      </w:r>
      <w:r>
        <w:rPr>
          <w:rFonts w:ascii="Consolas" w:hAnsi="Consolas" w:cs="Consolas"/>
          <w:color w:val="6A3E3E"/>
          <w:lang w:val="en-AU" w:eastAsia="en-AU"/>
        </w:rPr>
        <w:t>firstName</w:t>
      </w:r>
      <w:r>
        <w:rPr>
          <w:rFonts w:ascii="Consolas" w:hAnsi="Consolas" w:cs="Consolas"/>
          <w:color w:val="000000"/>
          <w:lang w:val="en-AU" w:eastAsia="en-AU"/>
        </w:rPr>
        <w:t xml:space="preserve">, String </w:t>
      </w:r>
      <w:r>
        <w:rPr>
          <w:rFonts w:ascii="Consolas" w:hAnsi="Consolas" w:cs="Consolas"/>
          <w:color w:val="6A3E3E"/>
          <w:lang w:val="en-AU" w:eastAsia="en-AU"/>
        </w:rPr>
        <w:t>email</w:t>
      </w:r>
      <w:r>
        <w:rPr>
          <w:rFonts w:ascii="Consolas" w:hAnsi="Consolas" w:cs="Consolas"/>
          <w:color w:val="000000"/>
          <w:lang w:val="en-AU" w:eastAsia="en-AU"/>
        </w:rPr>
        <w:t xml:space="preserve">, </w:t>
      </w:r>
      <w:r>
        <w:rPr>
          <w:rFonts w:ascii="Consolas" w:hAnsi="Consolas" w:cs="Consolas"/>
          <w:b/>
          <w:bCs/>
          <w:color w:val="7F0055"/>
          <w:lang w:val="en-AU" w:eastAsia="en-AU"/>
        </w:rPr>
        <w:t>long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color w:val="6A3E3E"/>
          <w:lang w:val="en-AU" w:eastAsia="en-AU"/>
        </w:rPr>
        <w:t>phoneNo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1D7AE27C" w14:textId="1497DB2C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lastName, firstName, email, not null or blank, phoneNo positive (long) integer</w:t>
      </w:r>
    </w:p>
    <w:p w14:paraId="67E2F092" w14:textId="4F534F06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DF3BA6">
        <w:rPr>
          <w:color w:val="000000"/>
          <w:sz w:val="22"/>
          <w:szCs w:val="22"/>
          <w:lang w:val="en-AU" w:eastAsia="en-AU"/>
        </w:rPr>
        <w:t xml:space="preserve">valid </w:t>
      </w:r>
      <w:r>
        <w:rPr>
          <w:color w:val="000000"/>
          <w:sz w:val="22"/>
          <w:szCs w:val="22"/>
          <w:lang w:val="en-AU" w:eastAsia="en-AU"/>
        </w:rPr>
        <w:t xml:space="preserve">borrowing enabled </w:t>
      </w:r>
      <w:r w:rsidRPr="00DF3BA6">
        <w:rPr>
          <w:color w:val="000000"/>
          <w:sz w:val="22"/>
          <w:szCs w:val="22"/>
          <w:lang w:val="en-AU" w:eastAsia="en-AU"/>
        </w:rPr>
        <w:t>patron returned,</w:t>
      </w:r>
      <w:r w:rsidRPr="00DF3BA6">
        <w:rPr>
          <w:color w:val="000000"/>
          <w:sz w:val="22"/>
          <w:szCs w:val="22"/>
          <w:lang w:val="en-AU" w:eastAsia="en-AU"/>
        </w:rPr>
        <w:t xml:space="preserve"> </w:t>
      </w:r>
      <w:r w:rsidRPr="00DF3BA6">
        <w:rPr>
          <w:color w:val="000000"/>
          <w:sz w:val="22"/>
          <w:szCs w:val="22"/>
          <w:lang w:val="en-AU" w:eastAsia="en-AU"/>
        </w:rPr>
        <w:t>patron</w:t>
      </w:r>
      <w:r>
        <w:rPr>
          <w:color w:val="000000"/>
          <w:sz w:val="22"/>
          <w:szCs w:val="22"/>
          <w:lang w:val="en-AU" w:eastAsia="en-AU"/>
        </w:rPr>
        <w:t xml:space="preserve"> added to patron list,</w:t>
      </w:r>
    </w:p>
    <w:p w14:paraId="165505A9" w14:textId="63ED135C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190C8D09" w14:textId="2CDCE098" w:rsid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30A0E603" w14:textId="77777777" w:rsidR="001F0E5C" w:rsidRDefault="001F0E5C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56C6DB2B" w14:textId="5311A7F2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 xml:space="preserve">IBook addBook(String </w:t>
      </w:r>
      <w:r>
        <w:rPr>
          <w:rFonts w:ascii="Consolas" w:hAnsi="Consolas" w:cs="Consolas"/>
          <w:color w:val="6A3E3E"/>
          <w:lang w:val="en-AU" w:eastAsia="en-AU"/>
        </w:rPr>
        <w:t>author</w:t>
      </w:r>
      <w:r>
        <w:rPr>
          <w:rFonts w:ascii="Consolas" w:hAnsi="Consolas" w:cs="Consolas"/>
          <w:color w:val="000000"/>
          <w:lang w:val="en-AU" w:eastAsia="en-AU"/>
        </w:rPr>
        <w:t xml:space="preserve">, String </w:t>
      </w:r>
      <w:r>
        <w:rPr>
          <w:rFonts w:ascii="Consolas" w:hAnsi="Consolas" w:cs="Consolas"/>
          <w:color w:val="6A3E3E"/>
          <w:lang w:val="en-AU" w:eastAsia="en-AU"/>
        </w:rPr>
        <w:t>title</w:t>
      </w:r>
      <w:r>
        <w:rPr>
          <w:rFonts w:ascii="Consolas" w:hAnsi="Consolas" w:cs="Consolas"/>
          <w:color w:val="000000"/>
          <w:lang w:val="en-AU" w:eastAsia="en-AU"/>
        </w:rPr>
        <w:t xml:space="preserve">, String </w:t>
      </w:r>
      <w:r>
        <w:rPr>
          <w:rFonts w:ascii="Consolas" w:hAnsi="Consolas" w:cs="Consolas"/>
          <w:color w:val="6A3E3E"/>
          <w:lang w:val="en-AU" w:eastAsia="en-AU"/>
        </w:rPr>
        <w:t>callNumber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268E8B86" w14:textId="50F89236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author</w:t>
      </w:r>
      <w:r>
        <w:rPr>
          <w:color w:val="000000"/>
          <w:sz w:val="22"/>
          <w:szCs w:val="22"/>
          <w:lang w:val="en-AU" w:eastAsia="en-AU"/>
        </w:rPr>
        <w:t xml:space="preserve">, </w:t>
      </w:r>
      <w:r>
        <w:rPr>
          <w:color w:val="000000"/>
          <w:sz w:val="22"/>
          <w:szCs w:val="22"/>
          <w:lang w:val="en-AU" w:eastAsia="en-AU"/>
        </w:rPr>
        <w:t>title</w:t>
      </w:r>
      <w:r>
        <w:rPr>
          <w:color w:val="000000"/>
          <w:sz w:val="22"/>
          <w:szCs w:val="22"/>
          <w:lang w:val="en-AU" w:eastAsia="en-AU"/>
        </w:rPr>
        <w:t xml:space="preserve">, </w:t>
      </w:r>
      <w:r>
        <w:rPr>
          <w:color w:val="000000"/>
          <w:sz w:val="22"/>
          <w:szCs w:val="22"/>
          <w:lang w:val="en-AU" w:eastAsia="en-AU"/>
        </w:rPr>
        <w:t>callNo</w:t>
      </w:r>
      <w:r>
        <w:rPr>
          <w:color w:val="000000"/>
          <w:sz w:val="22"/>
          <w:szCs w:val="22"/>
          <w:lang w:val="en-AU" w:eastAsia="en-AU"/>
        </w:rPr>
        <w:t>, not null or blank</w:t>
      </w:r>
    </w:p>
    <w:p w14:paraId="458B62E1" w14:textId="50769594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DF3BA6">
        <w:rPr>
          <w:color w:val="000000"/>
          <w:sz w:val="22"/>
          <w:szCs w:val="22"/>
          <w:lang w:val="en-AU" w:eastAsia="en-AU"/>
        </w:rPr>
        <w:t xml:space="preserve">valid </w:t>
      </w:r>
      <w:r>
        <w:rPr>
          <w:color w:val="000000"/>
          <w:sz w:val="22"/>
          <w:szCs w:val="22"/>
          <w:lang w:val="en-AU" w:eastAsia="en-AU"/>
        </w:rPr>
        <w:t>available book</w:t>
      </w:r>
      <w:r w:rsidRPr="00DF3BA6">
        <w:rPr>
          <w:color w:val="000000"/>
          <w:sz w:val="22"/>
          <w:szCs w:val="22"/>
          <w:lang w:val="en-AU" w:eastAsia="en-AU"/>
        </w:rPr>
        <w:t xml:space="preserve"> returned, </w:t>
      </w:r>
      <w:r>
        <w:rPr>
          <w:color w:val="000000"/>
          <w:sz w:val="22"/>
          <w:szCs w:val="22"/>
          <w:lang w:val="en-AU" w:eastAsia="en-AU"/>
        </w:rPr>
        <w:t>book</w:t>
      </w:r>
      <w:r>
        <w:rPr>
          <w:color w:val="000000"/>
          <w:sz w:val="22"/>
          <w:szCs w:val="22"/>
          <w:lang w:val="en-AU" w:eastAsia="en-AU"/>
        </w:rPr>
        <w:t xml:space="preserve"> added to </w:t>
      </w:r>
      <w:r>
        <w:rPr>
          <w:color w:val="000000"/>
          <w:sz w:val="22"/>
          <w:szCs w:val="22"/>
          <w:lang w:val="en-AU" w:eastAsia="en-AU"/>
        </w:rPr>
        <w:t>catalog</w:t>
      </w:r>
      <w:r>
        <w:rPr>
          <w:color w:val="000000"/>
          <w:sz w:val="22"/>
          <w:szCs w:val="22"/>
          <w:lang w:val="en-AU" w:eastAsia="en-AU"/>
        </w:rPr>
        <w:t>,</w:t>
      </w:r>
    </w:p>
    <w:p w14:paraId="25D2D1FF" w14:textId="118B593B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29EAE06F" w14:textId="27A4BCCF" w:rsid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75EC221E" w14:textId="77777777" w:rsidR="001F0E5C" w:rsidRDefault="001F0E5C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23CEE128" w14:textId="139D36B5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>List&lt;IPatron&gt; getPatronList();</w:t>
      </w:r>
    </w:p>
    <w:p w14:paraId="2426CADB" w14:textId="66AD6445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7F40FFAF" w14:textId="6D27C748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>list of patrons returned</w:t>
      </w:r>
      <w:r>
        <w:rPr>
          <w:color w:val="000000"/>
          <w:sz w:val="22"/>
          <w:szCs w:val="22"/>
          <w:lang w:val="en-AU" w:eastAsia="en-AU"/>
        </w:rPr>
        <w:t>,</w:t>
      </w:r>
      <w:r>
        <w:rPr>
          <w:color w:val="000000"/>
          <w:sz w:val="22"/>
          <w:szCs w:val="22"/>
          <w:lang w:val="en-AU" w:eastAsia="en-AU"/>
        </w:rPr>
        <w:t xml:space="preserve"> (empty if no patrons)</w:t>
      </w:r>
    </w:p>
    <w:p w14:paraId="114877C0" w14:textId="77777777" w:rsid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52A073E0" w14:textId="7EE5DFB1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53C380CF" w14:textId="77777777" w:rsidR="001F0E5C" w:rsidRDefault="001F0E5C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708A48FD" w14:textId="1F87D085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>List&lt;IBook&gt; getBookList();</w:t>
      </w:r>
    </w:p>
    <w:p w14:paraId="613D5504" w14:textId="77777777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08F35E30" w14:textId="52C71C5A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 xml:space="preserve">list of </w:t>
      </w:r>
      <w:r>
        <w:rPr>
          <w:color w:val="000000"/>
          <w:sz w:val="22"/>
          <w:szCs w:val="22"/>
          <w:lang w:val="en-AU" w:eastAsia="en-AU"/>
        </w:rPr>
        <w:t>books</w:t>
      </w:r>
      <w:r>
        <w:rPr>
          <w:color w:val="000000"/>
          <w:sz w:val="22"/>
          <w:szCs w:val="22"/>
          <w:lang w:val="en-AU" w:eastAsia="en-AU"/>
        </w:rPr>
        <w:t xml:space="preserve"> returned, (empty if no </w:t>
      </w:r>
      <w:r>
        <w:rPr>
          <w:color w:val="000000"/>
          <w:sz w:val="22"/>
          <w:szCs w:val="22"/>
          <w:lang w:val="en-AU" w:eastAsia="en-AU"/>
        </w:rPr>
        <w:t>books</w:t>
      </w:r>
      <w:r>
        <w:rPr>
          <w:color w:val="000000"/>
          <w:sz w:val="22"/>
          <w:szCs w:val="22"/>
          <w:lang w:val="en-AU" w:eastAsia="en-AU"/>
        </w:rPr>
        <w:t>)</w:t>
      </w:r>
    </w:p>
    <w:p w14:paraId="7B7101D8" w14:textId="77777777" w:rsid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041F1257" w14:textId="0E317A9D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1B39A4B7" w14:textId="77777777" w:rsidR="001F0E5C" w:rsidRDefault="001F0E5C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370F53F8" w14:textId="3857547C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>List&lt;ILoan&gt; getCurrentLoansList();</w:t>
      </w:r>
    </w:p>
    <w:p w14:paraId="777EC9C9" w14:textId="77777777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561013BD" w14:textId="24C567C4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 xml:space="preserve">list of </w:t>
      </w:r>
      <w:r>
        <w:rPr>
          <w:color w:val="000000"/>
          <w:sz w:val="22"/>
          <w:szCs w:val="22"/>
          <w:lang w:val="en-AU" w:eastAsia="en-AU"/>
        </w:rPr>
        <w:t>current loans</w:t>
      </w:r>
      <w:r>
        <w:rPr>
          <w:color w:val="000000"/>
          <w:sz w:val="22"/>
          <w:szCs w:val="22"/>
          <w:lang w:val="en-AU" w:eastAsia="en-AU"/>
        </w:rPr>
        <w:t xml:space="preserve"> returned, (empty if no </w:t>
      </w:r>
      <w:r>
        <w:rPr>
          <w:color w:val="000000"/>
          <w:sz w:val="22"/>
          <w:szCs w:val="22"/>
          <w:lang w:val="en-AU" w:eastAsia="en-AU"/>
        </w:rPr>
        <w:t>loans</w:t>
      </w:r>
      <w:r>
        <w:rPr>
          <w:color w:val="000000"/>
          <w:sz w:val="22"/>
          <w:szCs w:val="22"/>
          <w:lang w:val="en-AU" w:eastAsia="en-AU"/>
        </w:rPr>
        <w:t>)</w:t>
      </w:r>
    </w:p>
    <w:p w14:paraId="41D20CE8" w14:textId="77777777" w:rsid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2F57B489" w14:textId="0D70C57E" w:rsid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</w:p>
    <w:p w14:paraId="3A55316A" w14:textId="77777777" w:rsidR="001F0E5C" w:rsidRDefault="001F0E5C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</w:p>
    <w:p w14:paraId="78A876D4" w14:textId="77777777" w:rsidR="001F0E5C" w:rsidRDefault="001F0E5C">
      <w:pPr>
        <w:widowControl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br w:type="page"/>
      </w:r>
    </w:p>
    <w:p w14:paraId="6148028E" w14:textId="715583A6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lastRenderedPageBreak/>
        <w:t>IPatron getPatronById(</w:t>
      </w:r>
      <w:r>
        <w:rPr>
          <w:rFonts w:ascii="Consolas" w:hAnsi="Consolas" w:cs="Consolas"/>
          <w:b/>
          <w:bCs/>
          <w:color w:val="7F0055"/>
          <w:lang w:val="en-AU" w:eastAsia="en-AU"/>
        </w:rPr>
        <w:t>int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color w:val="6A3E3E"/>
          <w:lang w:val="en-AU" w:eastAsia="en-AU"/>
        </w:rPr>
        <w:t>patronId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4F7AD013" w14:textId="12E63747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patronId integer</w:t>
      </w:r>
    </w:p>
    <w:p w14:paraId="358D50C1" w14:textId="62D1337C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>returns correct patron if patronId exists, otherwise null</w:t>
      </w:r>
    </w:p>
    <w:p w14:paraId="2296E9E3" w14:textId="2F6057E4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1E188A2A" w14:textId="71E3A936" w:rsid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45DF62BF" w14:textId="77777777" w:rsidR="001F0E5C" w:rsidRDefault="001F0E5C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12977D50" w14:textId="141DDA73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>IBook getBookById(</w:t>
      </w:r>
      <w:r>
        <w:rPr>
          <w:rFonts w:ascii="Consolas" w:hAnsi="Consolas" w:cs="Consolas"/>
          <w:b/>
          <w:bCs/>
          <w:color w:val="7F0055"/>
          <w:lang w:val="en-AU" w:eastAsia="en-AU"/>
        </w:rPr>
        <w:t>int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color w:val="6A3E3E"/>
          <w:lang w:val="en-AU" w:eastAsia="en-AU"/>
        </w:rPr>
        <w:t>bookId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3A583B3F" w14:textId="4F59B16F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bookId</w:t>
      </w:r>
      <w:r>
        <w:rPr>
          <w:color w:val="000000"/>
          <w:sz w:val="22"/>
          <w:szCs w:val="22"/>
          <w:lang w:val="en-AU" w:eastAsia="en-AU"/>
        </w:rPr>
        <w:t xml:space="preserve"> integer</w:t>
      </w:r>
    </w:p>
    <w:p w14:paraId="7BAF7283" w14:textId="32B0DE6A" w:rsidR="00DF3BA6" w:rsidRP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 xml:space="preserve">returns correct </w:t>
      </w:r>
      <w:r>
        <w:rPr>
          <w:color w:val="000000"/>
          <w:sz w:val="22"/>
          <w:szCs w:val="22"/>
          <w:lang w:val="en-AU" w:eastAsia="en-AU"/>
        </w:rPr>
        <w:t>book</w:t>
      </w:r>
      <w:r>
        <w:rPr>
          <w:color w:val="000000"/>
          <w:sz w:val="22"/>
          <w:szCs w:val="22"/>
          <w:lang w:val="en-AU" w:eastAsia="en-AU"/>
        </w:rPr>
        <w:t xml:space="preserve"> if bookId exists, otherwise null</w:t>
      </w:r>
    </w:p>
    <w:p w14:paraId="51EC23DD" w14:textId="14C907C0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>ILoan getCurrentLoanByBookId(</w:t>
      </w:r>
      <w:r>
        <w:rPr>
          <w:rFonts w:ascii="Consolas" w:hAnsi="Consolas" w:cs="Consolas"/>
          <w:b/>
          <w:bCs/>
          <w:color w:val="7F0055"/>
          <w:lang w:val="en-AU" w:eastAsia="en-AU"/>
        </w:rPr>
        <w:t>int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color w:val="6A3E3E"/>
          <w:lang w:val="en-AU" w:eastAsia="en-AU"/>
        </w:rPr>
        <w:t>bookId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102DAE5D" w14:textId="77777777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bookId integer</w:t>
      </w:r>
    </w:p>
    <w:p w14:paraId="4386D9A3" w14:textId="5CDD5159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 xml:space="preserve">returns </w:t>
      </w:r>
      <w:r>
        <w:rPr>
          <w:color w:val="000000"/>
          <w:sz w:val="22"/>
          <w:szCs w:val="22"/>
          <w:lang w:val="en-AU" w:eastAsia="en-AU"/>
        </w:rPr>
        <w:t xml:space="preserve">current loan associated with </w:t>
      </w:r>
      <w:r>
        <w:rPr>
          <w:color w:val="000000"/>
          <w:sz w:val="22"/>
          <w:szCs w:val="22"/>
          <w:lang w:val="en-AU" w:eastAsia="en-AU"/>
        </w:rPr>
        <w:t>book if bookId exists</w:t>
      </w:r>
      <w:r>
        <w:rPr>
          <w:color w:val="000000"/>
          <w:sz w:val="22"/>
          <w:szCs w:val="22"/>
          <w:lang w:val="en-AU" w:eastAsia="en-AU"/>
        </w:rPr>
        <w:t xml:space="preserve"> and book is ON_LOAN</w:t>
      </w:r>
      <w:r>
        <w:rPr>
          <w:color w:val="000000"/>
          <w:sz w:val="22"/>
          <w:szCs w:val="22"/>
          <w:lang w:val="en-AU" w:eastAsia="en-AU"/>
        </w:rPr>
        <w:t>, otherwise null</w:t>
      </w:r>
    </w:p>
    <w:p w14:paraId="6B28ABE6" w14:textId="4651450D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36D2D492" w14:textId="25DC030B" w:rsid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046D85AE" w14:textId="77777777" w:rsidR="001F0E5C" w:rsidRDefault="001F0E5C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125795DC" w14:textId="6AF7C13C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boolean</w:t>
      </w:r>
      <w:r>
        <w:rPr>
          <w:rFonts w:ascii="Consolas" w:hAnsi="Consolas" w:cs="Consolas"/>
          <w:color w:val="000000"/>
          <w:lang w:val="en-AU" w:eastAsia="en-AU"/>
        </w:rPr>
        <w:t xml:space="preserve"> patronCanBorrow(IPatron </w:t>
      </w:r>
      <w:r>
        <w:rPr>
          <w:rFonts w:ascii="Consolas" w:hAnsi="Consolas" w:cs="Consolas"/>
          <w:color w:val="6A3E3E"/>
          <w:lang w:val="en-AU" w:eastAsia="en-AU"/>
        </w:rPr>
        <w:t>patron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17074BB0" w14:textId="7BD3E029" w:rsid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valid patron</w:t>
      </w:r>
    </w:p>
    <w:p w14:paraId="0A4B73A4" w14:textId="0BA0200A" w:rsid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18F9E1B9" w14:textId="7F5CC830" w:rsid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Applies following business rules to determine if patron can borrow:</w:t>
      </w:r>
    </w:p>
    <w:p w14:paraId="2578C928" w14:textId="25C9D6C7" w:rsid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4B416290" w14:textId="6F74BC41" w:rsidR="00DF3BA6" w:rsidRDefault="00DF3BA6" w:rsidP="00DF3BA6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A patron may not borrow further books if they have overdue loans</w:t>
      </w:r>
    </w:p>
    <w:p w14:paraId="6C66F954" w14:textId="5794BD4E" w:rsidR="00DF3BA6" w:rsidRDefault="00DF3BA6" w:rsidP="00DF3BA6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A patron may not borrow if they have already borrowed the maximum number of books permissible.</w:t>
      </w:r>
    </w:p>
    <w:p w14:paraId="002F48E9" w14:textId="4D9999DC" w:rsidR="00DF3BA6" w:rsidRDefault="00DF3BA6" w:rsidP="00DF3BA6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A patron may not borrow if they owe more than a threshold value of fines payable</w:t>
      </w:r>
    </w:p>
    <w:p w14:paraId="18B06CAF" w14:textId="77777777" w:rsidR="00DF3BA6" w:rsidRPr="00DF3BA6" w:rsidRDefault="00DF3BA6" w:rsidP="00DF3BA6">
      <w:pPr>
        <w:pStyle w:val="ListParagraph"/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0DEF4C0C" w14:textId="53D534CC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>returns false if any business rules apply, otherwise true</w:t>
      </w:r>
    </w:p>
    <w:p w14:paraId="3DBD0220" w14:textId="77777777" w:rsid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451CE3C6" w14:textId="78AE1F07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4AE93FEF" w14:textId="77777777" w:rsidR="001F0E5C" w:rsidRDefault="001F0E5C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005B0E62" w14:textId="5D97B6B4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boolean</w:t>
      </w:r>
      <w:r>
        <w:rPr>
          <w:rFonts w:ascii="Consolas" w:hAnsi="Consolas" w:cs="Consolas"/>
          <w:color w:val="000000"/>
          <w:lang w:val="en-AU" w:eastAsia="en-AU"/>
        </w:rPr>
        <w:t xml:space="preserve"> patronWillReachLoanMax(IPatron </w:t>
      </w:r>
      <w:r>
        <w:rPr>
          <w:rFonts w:ascii="Consolas" w:hAnsi="Consolas" w:cs="Consolas"/>
          <w:color w:val="6A3E3E"/>
          <w:lang w:val="en-AU" w:eastAsia="en-AU"/>
        </w:rPr>
        <w:t>patron</w:t>
      </w:r>
      <w:r>
        <w:rPr>
          <w:rFonts w:ascii="Consolas" w:hAnsi="Consolas" w:cs="Consolas"/>
          <w:color w:val="000000"/>
          <w:lang w:val="en-AU" w:eastAsia="en-AU"/>
        </w:rPr>
        <w:t xml:space="preserve">, </w:t>
      </w:r>
      <w:r>
        <w:rPr>
          <w:rFonts w:ascii="Consolas" w:hAnsi="Consolas" w:cs="Consolas"/>
          <w:b/>
          <w:bCs/>
          <w:color w:val="7F0055"/>
          <w:lang w:val="en-AU" w:eastAsia="en-AU"/>
        </w:rPr>
        <w:t>int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color w:val="6A3E3E"/>
          <w:lang w:val="en-AU" w:eastAsia="en-AU"/>
        </w:rPr>
        <w:t>numberOfPendingLoans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318B6530" w14:textId="5765AC33" w:rsidR="00DF3BA6" w:rsidRP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valid patron</w:t>
      </w:r>
      <w:r>
        <w:rPr>
          <w:color w:val="000000"/>
          <w:sz w:val="22"/>
          <w:szCs w:val="22"/>
          <w:lang w:val="en-AU" w:eastAsia="en-AU"/>
        </w:rPr>
        <w:t xml:space="preserve">, </w:t>
      </w:r>
      <w:r>
        <w:rPr>
          <w:rFonts w:ascii="Consolas" w:hAnsi="Consolas" w:cs="Consolas"/>
          <w:color w:val="6A3E3E"/>
          <w:lang w:val="en-AU" w:eastAsia="en-AU"/>
        </w:rPr>
        <w:t>numberOfPendingLoans</w:t>
      </w:r>
      <w:r>
        <w:rPr>
          <w:rFonts w:ascii="Consolas" w:hAnsi="Consolas" w:cs="Consolas"/>
          <w:color w:val="6A3E3E"/>
          <w:lang w:val="en-AU" w:eastAsia="en-AU"/>
        </w:rPr>
        <w:t xml:space="preserve"> </w:t>
      </w:r>
      <w:r w:rsidRPr="00DF3BA6">
        <w:rPr>
          <w:sz w:val="22"/>
          <w:szCs w:val="22"/>
          <w:lang w:val="en-AU" w:eastAsia="en-AU"/>
        </w:rPr>
        <w:t>positive int</w:t>
      </w:r>
    </w:p>
    <w:p w14:paraId="4BB5A353" w14:textId="08F7A484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 xml:space="preserve">returns </w:t>
      </w:r>
      <w:r>
        <w:rPr>
          <w:color w:val="000000"/>
          <w:sz w:val="22"/>
          <w:szCs w:val="22"/>
          <w:lang w:val="en-AU" w:eastAsia="en-AU"/>
        </w:rPr>
        <w:t>true</w:t>
      </w:r>
      <w:r>
        <w:rPr>
          <w:color w:val="000000"/>
          <w:sz w:val="22"/>
          <w:szCs w:val="22"/>
          <w:lang w:val="en-AU" w:eastAsia="en-AU"/>
        </w:rPr>
        <w:t xml:space="preserve"> if </w:t>
      </w:r>
      <w:r>
        <w:rPr>
          <w:color w:val="000000"/>
          <w:sz w:val="22"/>
          <w:szCs w:val="22"/>
          <w:lang w:val="en-AU" w:eastAsia="en-AU"/>
        </w:rPr>
        <w:t>the number of loans a patron currently holds plus the numberOfPendingLoans adds up to the maximum permissible number of loans</w:t>
      </w:r>
    </w:p>
    <w:p w14:paraId="12478C89" w14:textId="77777777" w:rsid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404364D9" w14:textId="71469F58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3D5BE5E9" w14:textId="77777777" w:rsidR="001F0E5C" w:rsidRDefault="001F0E5C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7480A8DB" w14:textId="1F6F06F7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 xml:space="preserve">ILoan issueLoan(IBook </w:t>
      </w:r>
      <w:r>
        <w:rPr>
          <w:rFonts w:ascii="Consolas" w:hAnsi="Consolas" w:cs="Consolas"/>
          <w:color w:val="6A3E3E"/>
          <w:lang w:val="en-AU" w:eastAsia="en-AU"/>
        </w:rPr>
        <w:t>book</w:t>
      </w:r>
      <w:r>
        <w:rPr>
          <w:rFonts w:ascii="Consolas" w:hAnsi="Consolas" w:cs="Consolas"/>
          <w:color w:val="000000"/>
          <w:lang w:val="en-AU" w:eastAsia="en-AU"/>
        </w:rPr>
        <w:t xml:space="preserve">, IPatron </w:t>
      </w:r>
      <w:r>
        <w:rPr>
          <w:rFonts w:ascii="Consolas" w:hAnsi="Consolas" w:cs="Consolas"/>
          <w:color w:val="6A3E3E"/>
          <w:lang w:val="en-AU" w:eastAsia="en-AU"/>
        </w:rPr>
        <w:t>patron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6618AA29" w14:textId="728BFA97" w:rsidR="00DF3BA6" w:rsidRP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 w:rsidRPr="00DF3BA6">
        <w:rPr>
          <w:color w:val="000000"/>
          <w:sz w:val="22"/>
          <w:szCs w:val="22"/>
          <w:lang w:val="en-AU" w:eastAsia="en-AU"/>
        </w:rPr>
        <w:t>valid</w:t>
      </w:r>
      <w:r>
        <w:rPr>
          <w:color w:val="000000"/>
          <w:sz w:val="22"/>
          <w:szCs w:val="22"/>
          <w:lang w:val="en-AU" w:eastAsia="en-AU"/>
        </w:rPr>
        <w:t xml:space="preserve"> book,</w:t>
      </w:r>
      <w:r w:rsidRPr="00DF3BA6">
        <w:rPr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>valid patron</w:t>
      </w:r>
      <w:r>
        <w:rPr>
          <w:color w:val="000000"/>
          <w:sz w:val="22"/>
          <w:szCs w:val="22"/>
          <w:lang w:val="en-AU" w:eastAsia="en-AU"/>
        </w:rPr>
        <w:t>, book is AVAILABLE, and patron CAN_BORROW</w:t>
      </w:r>
    </w:p>
    <w:p w14:paraId="5B44CB99" w14:textId="4BF0E131" w:rsid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</w:p>
    <w:p w14:paraId="72FBF41B" w14:textId="0F778D61" w:rsid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Throws a RuntimeError if preconditions not met</w:t>
      </w:r>
    </w:p>
    <w:p w14:paraId="78777A48" w14:textId="1943B0CE" w:rsidR="00DF3BA6" w:rsidRPr="00EC02CF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Otherwise returns a valid PENDING loan</w:t>
      </w:r>
    </w:p>
    <w:p w14:paraId="06DAC17D" w14:textId="54E28D8D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0B0F4595" w14:textId="7B8C0C64" w:rsid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46C4437A" w14:textId="77777777" w:rsidR="001F0E5C" w:rsidRDefault="001F0E5C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70B87F83" w14:textId="77777777" w:rsidR="001F0E5C" w:rsidRDefault="001F0E5C">
      <w:pPr>
        <w:widowControl/>
        <w:spacing w:line="240" w:lineRule="auto"/>
        <w:rPr>
          <w:rFonts w:ascii="Consolas" w:hAnsi="Consolas" w:cs="Consolas"/>
          <w:b/>
          <w:bCs/>
          <w:color w:val="7F0055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br w:type="page"/>
      </w:r>
    </w:p>
    <w:p w14:paraId="113D897E" w14:textId="098FE7B3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lastRenderedPageBreak/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commitLoan(ILoan </w:t>
      </w:r>
      <w:r>
        <w:rPr>
          <w:rFonts w:ascii="Consolas" w:hAnsi="Consolas" w:cs="Consolas"/>
          <w:color w:val="6A3E3E"/>
          <w:lang w:val="en-AU" w:eastAsia="en-AU"/>
        </w:rPr>
        <w:t>loan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7C66300E" w14:textId="1583D2F4" w:rsid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 w:rsidRPr="00DF3BA6">
        <w:rPr>
          <w:color w:val="000000"/>
          <w:sz w:val="22"/>
          <w:szCs w:val="22"/>
          <w:lang w:val="en-AU" w:eastAsia="en-AU"/>
        </w:rPr>
        <w:t>valid</w:t>
      </w:r>
      <w:r>
        <w:rPr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>PENDING loan</w:t>
      </w:r>
    </w:p>
    <w:p w14:paraId="7D40887E" w14:textId="77777777" w:rsidR="001F0E5C" w:rsidRDefault="001F0E5C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54E5FF43" w14:textId="4AD8D2D9" w:rsidR="001F0E5C" w:rsidRDefault="001F0E5C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Calls loan.commit</w:t>
      </w:r>
    </w:p>
    <w:p w14:paraId="263142B5" w14:textId="77777777" w:rsidR="001F0E5C" w:rsidRDefault="001F0E5C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048878A6" w14:textId="77777777" w:rsid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</w:p>
    <w:p w14:paraId="02892557" w14:textId="77777777" w:rsidR="00DF3BA6" w:rsidRDefault="00DF3BA6" w:rsidP="00DF3BA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Throws a RuntimeError if preconditions not met</w:t>
      </w:r>
    </w:p>
    <w:p w14:paraId="4465AA0A" w14:textId="28CE8368" w:rsid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 xml:space="preserve">Otherwise </w:t>
      </w:r>
    </w:p>
    <w:p w14:paraId="1593F889" w14:textId="78C337F3" w:rsid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ab/>
        <w:t>Loan added to full loan list</w:t>
      </w:r>
    </w:p>
    <w:p w14:paraId="74465897" w14:textId="6C2A6420" w:rsid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ab/>
        <w:t>Loan added to current loan list</w:t>
      </w:r>
    </w:p>
    <w:p w14:paraId="0B93CA8F" w14:textId="77777777" w:rsid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ab/>
        <w:t>*Loan added to member borrowing record</w:t>
      </w:r>
    </w:p>
    <w:p w14:paraId="3D762117" w14:textId="77777777" w:rsid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ab/>
        <w:t>*Book state is ON_LOAN</w:t>
      </w:r>
    </w:p>
    <w:p w14:paraId="31500E5F" w14:textId="24CB6595" w:rsid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ab/>
        <w:t xml:space="preserve">*Loan state is current </w:t>
      </w:r>
    </w:p>
    <w:p w14:paraId="1DB840B5" w14:textId="7F19596E" w:rsidR="00DF3BA6" w:rsidRDefault="00DF3BA6" w:rsidP="00A7211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0A88C46E" w14:textId="77777777" w:rsidR="001F0E5C" w:rsidRPr="00DF3BA6" w:rsidRDefault="001F0E5C" w:rsidP="00A7211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0355ECB0" w14:textId="7100BB59" w:rsidR="001F0E5C" w:rsidRDefault="001F0E5C">
      <w:pPr>
        <w:widowControl/>
        <w:spacing w:line="240" w:lineRule="auto"/>
        <w:rPr>
          <w:rFonts w:ascii="Consolas" w:hAnsi="Consolas" w:cs="Consolas"/>
          <w:b/>
          <w:bCs/>
          <w:color w:val="7F0055"/>
          <w:lang w:val="en-AU" w:eastAsia="en-AU"/>
        </w:rPr>
      </w:pPr>
    </w:p>
    <w:p w14:paraId="53FDBC9A" w14:textId="56407F06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dischargeLoan(ILoan </w:t>
      </w:r>
      <w:r>
        <w:rPr>
          <w:rFonts w:ascii="Consolas" w:hAnsi="Consolas" w:cs="Consolas"/>
          <w:color w:val="6A3E3E"/>
          <w:lang w:val="en-AU" w:eastAsia="en-AU"/>
        </w:rPr>
        <w:t>currentLoan</w:t>
      </w:r>
      <w:r>
        <w:rPr>
          <w:rFonts w:ascii="Consolas" w:hAnsi="Consolas" w:cs="Consolas"/>
          <w:color w:val="000000"/>
          <w:lang w:val="en-AU" w:eastAsia="en-AU"/>
        </w:rPr>
        <w:t xml:space="preserve">, </w:t>
      </w:r>
      <w:r>
        <w:rPr>
          <w:rFonts w:ascii="Consolas" w:hAnsi="Consolas" w:cs="Consolas"/>
          <w:b/>
          <w:bCs/>
          <w:color w:val="7F0055"/>
          <w:lang w:val="en-AU" w:eastAsia="en-AU"/>
        </w:rPr>
        <w:t>boolean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color w:val="6A3E3E"/>
          <w:lang w:val="en-AU" w:eastAsia="en-AU"/>
        </w:rPr>
        <w:t>isDamaged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46F9657E" w14:textId="307BD7EE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 w:rsidRPr="00DF3BA6">
        <w:rPr>
          <w:color w:val="000000"/>
          <w:sz w:val="22"/>
          <w:szCs w:val="22"/>
          <w:lang w:val="en-AU" w:eastAsia="en-AU"/>
        </w:rPr>
        <w:t>valid</w:t>
      </w:r>
      <w:r>
        <w:rPr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>CURRENT or OVERDUE</w:t>
      </w:r>
      <w:r>
        <w:rPr>
          <w:color w:val="000000"/>
          <w:sz w:val="22"/>
          <w:szCs w:val="22"/>
          <w:lang w:val="en-AU" w:eastAsia="en-AU"/>
        </w:rPr>
        <w:t xml:space="preserve"> loan</w:t>
      </w:r>
    </w:p>
    <w:p w14:paraId="1A17938A" w14:textId="77777777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68B765F1" w14:textId="33C5C357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Calculates any overdue fines and if any are due. incurs a fine to associated patron</w:t>
      </w:r>
    </w:p>
    <w:p w14:paraId="109E5E38" w14:textId="44E3B81F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 xml:space="preserve">If book is damaged </w:t>
      </w:r>
      <w:r>
        <w:rPr>
          <w:color w:val="000000"/>
          <w:sz w:val="22"/>
          <w:szCs w:val="22"/>
          <w:lang w:val="en-AU" w:eastAsia="en-AU"/>
        </w:rPr>
        <w:t>incurs a fine to associated patron</w:t>
      </w:r>
      <w:r>
        <w:rPr>
          <w:color w:val="000000"/>
          <w:sz w:val="22"/>
          <w:szCs w:val="22"/>
          <w:lang w:val="en-AU" w:eastAsia="en-AU"/>
        </w:rPr>
        <w:t>, adds book to damaged book list</w:t>
      </w:r>
    </w:p>
    <w:p w14:paraId="288AD6A1" w14:textId="5E774C3C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Calls loan.discharge</w:t>
      </w:r>
    </w:p>
    <w:p w14:paraId="6195478C" w14:textId="21B49475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Removes loan from current loan list</w:t>
      </w:r>
    </w:p>
    <w:p w14:paraId="094D4157" w14:textId="27B00D3E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Resets patron borrowing privileges as appropriate</w:t>
      </w:r>
    </w:p>
    <w:p w14:paraId="68BB6CD1" w14:textId="43257FA3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5ECEC037" w14:textId="77777777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</w:p>
    <w:p w14:paraId="3CB0ECE0" w14:textId="77777777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Throws a RuntimeError if preconditions not met</w:t>
      </w:r>
    </w:p>
    <w:p w14:paraId="6A7C209E" w14:textId="77777777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 xml:space="preserve">Otherwise </w:t>
      </w:r>
    </w:p>
    <w:p w14:paraId="36FC4609" w14:textId="07B8542A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>Patron is charged any fines incurred</w:t>
      </w:r>
    </w:p>
    <w:p w14:paraId="2D5665D5" w14:textId="6DE3E27B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ab/>
        <w:t xml:space="preserve">Loan </w:t>
      </w:r>
      <w:r>
        <w:rPr>
          <w:color w:val="000000"/>
          <w:sz w:val="22"/>
          <w:szCs w:val="22"/>
          <w:lang w:val="en-AU" w:eastAsia="en-AU"/>
        </w:rPr>
        <w:t>removed from current loan list</w:t>
      </w:r>
    </w:p>
    <w:p w14:paraId="668D6B20" w14:textId="3FA74FE9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>If damaged, book is on damaged list</w:t>
      </w:r>
    </w:p>
    <w:p w14:paraId="6F3B5FC0" w14:textId="77777777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ab/>
        <w:t>*Patrons borrowing privileges updated as appropriate</w:t>
      </w:r>
    </w:p>
    <w:p w14:paraId="10B1661A" w14:textId="16CB1BAC" w:rsidR="001F0E5C" w:rsidRDefault="001F0E5C" w:rsidP="001F0E5C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 xml:space="preserve">*Loan state is DISCHARGED </w:t>
      </w:r>
    </w:p>
    <w:p w14:paraId="2F8A6D00" w14:textId="77777777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ab/>
        <w:t>*If not damaged Book state is AVAILABLE</w:t>
      </w:r>
    </w:p>
    <w:p w14:paraId="6C845BAF" w14:textId="4138EDAE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ab/>
        <w:t xml:space="preserve">*If damaged Book state is </w:t>
      </w:r>
      <w:r>
        <w:rPr>
          <w:color w:val="000000"/>
          <w:sz w:val="22"/>
          <w:szCs w:val="22"/>
          <w:lang w:val="en-AU" w:eastAsia="en-AU"/>
        </w:rPr>
        <w:t>DAMAGED</w:t>
      </w:r>
    </w:p>
    <w:p w14:paraId="4839488C" w14:textId="27F8DAF7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2488B0FC" w14:textId="4029724C" w:rsidR="001F0E5C" w:rsidRDefault="001F0E5C" w:rsidP="001F0E5C">
      <w:pPr>
        <w:widowControl/>
        <w:spacing w:line="240" w:lineRule="auto"/>
        <w:rPr>
          <w:rFonts w:ascii="Consolas" w:hAnsi="Consolas" w:cs="Consolas"/>
          <w:lang w:val="en-AU" w:eastAsia="en-AU"/>
        </w:rPr>
      </w:pPr>
    </w:p>
    <w:p w14:paraId="1112B6E3" w14:textId="77777777" w:rsidR="001F0E5C" w:rsidRDefault="001F0E5C" w:rsidP="001F0E5C">
      <w:pPr>
        <w:widowControl/>
        <w:spacing w:line="240" w:lineRule="auto"/>
        <w:rPr>
          <w:rFonts w:ascii="Consolas" w:hAnsi="Consolas" w:cs="Consolas"/>
          <w:lang w:val="en-AU" w:eastAsia="en-AU"/>
        </w:rPr>
      </w:pPr>
    </w:p>
    <w:p w14:paraId="58A0F7AD" w14:textId="3CB1EBC4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checkCurrentLoansOverDue();</w:t>
      </w:r>
    </w:p>
    <w:p w14:paraId="197CBA72" w14:textId="77EF65F4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610954BE" w14:textId="61531206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4AE7588E" w14:textId="2285CCA9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Gets the current date from the Calendar singleton</w:t>
      </w:r>
    </w:p>
    <w:p w14:paraId="0BFB1BC2" w14:textId="35C1BFA6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For each loan in currentLoanList</w:t>
      </w:r>
    </w:p>
    <w:p w14:paraId="64E21EF1" w14:textId="020927D2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Checks if loan is now overdue</w:t>
      </w:r>
    </w:p>
    <w:p w14:paraId="34494E26" w14:textId="7EE9BDEB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If overdue</w:t>
      </w:r>
    </w:p>
    <w:p w14:paraId="6827E7B1" w14:textId="6DDF6345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ab/>
        <w:t>Resets the associated patron’s borrowing privileges</w:t>
      </w:r>
    </w:p>
    <w:p w14:paraId="3B649BD9" w14:textId="77777777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1DBB9A6B" w14:textId="77777777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</w:p>
    <w:p w14:paraId="411FB265" w14:textId="3F83A92D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>*All loans state is updated as appropriate</w:t>
      </w:r>
    </w:p>
    <w:p w14:paraId="7DF36C46" w14:textId="38FDF818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*Any members with overdue loans borrowing privileges have been updated.</w:t>
      </w:r>
    </w:p>
    <w:p w14:paraId="324A995D" w14:textId="04BB7494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26740013" w14:textId="77777777" w:rsidR="001F0E5C" w:rsidRDefault="001F0E5C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72EA65BD" w14:textId="10AE91C0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double</w:t>
      </w:r>
      <w:r>
        <w:rPr>
          <w:rFonts w:ascii="Consolas" w:hAnsi="Consolas" w:cs="Consolas"/>
          <w:color w:val="000000"/>
          <w:lang w:val="en-AU" w:eastAsia="en-AU"/>
        </w:rPr>
        <w:t xml:space="preserve"> calculateOverDueFine(ILoan </w:t>
      </w:r>
      <w:r>
        <w:rPr>
          <w:rFonts w:ascii="Consolas" w:hAnsi="Consolas" w:cs="Consolas"/>
          <w:color w:val="6A3E3E"/>
          <w:lang w:val="en-AU" w:eastAsia="en-AU"/>
        </w:rPr>
        <w:t>loan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2597DD47" w14:textId="7600BE87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valid loan</w:t>
      </w:r>
    </w:p>
    <w:p w14:paraId="4E10ADE8" w14:textId="3E611987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2E1D3832" w14:textId="362F2EA9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Get the current date from the calendar singleton</w:t>
      </w:r>
    </w:p>
    <w:p w14:paraId="70EC7133" w14:textId="132F61D8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Checks if loan is overdue</w:t>
      </w:r>
    </w:p>
    <w:p w14:paraId="4C26367A" w14:textId="77777777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 xml:space="preserve">If overdue </w:t>
      </w:r>
    </w:p>
    <w:p w14:paraId="1BC95790" w14:textId="7104C40E" w:rsidR="001F0E5C" w:rsidRDefault="001F0E5C" w:rsidP="001F0E5C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calculates the number of days overdue</w:t>
      </w:r>
    </w:p>
    <w:p w14:paraId="5EE22FD7" w14:textId="24488F8F" w:rsidR="001F0E5C" w:rsidRDefault="001F0E5C" w:rsidP="001F0E5C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calculates the fine payable</w:t>
      </w:r>
    </w:p>
    <w:p w14:paraId="0EB82E0E" w14:textId="3F5D9DAF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returns the fine payable</w:t>
      </w:r>
    </w:p>
    <w:p w14:paraId="42C6BFFE" w14:textId="77777777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76086570" w14:textId="057709FC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</w:p>
    <w:p w14:paraId="01001757" w14:textId="77777777" w:rsidR="001F0E5C" w:rsidRP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b/>
          <w:bCs/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>Throws RuntimeError if preconditions not met</w:t>
      </w:r>
    </w:p>
    <w:p w14:paraId="1874AD33" w14:textId="1E477268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>Returns the fine payable (0.0 if no fine payable)</w:t>
      </w:r>
    </w:p>
    <w:p w14:paraId="573B96BF" w14:textId="77777777" w:rsidR="001F0E5C" w:rsidRDefault="001F0E5C" w:rsidP="001F0E5C">
      <w:pPr>
        <w:widowControl/>
        <w:spacing w:line="240" w:lineRule="auto"/>
        <w:rPr>
          <w:rFonts w:ascii="Consolas" w:hAnsi="Consolas" w:cs="Consolas"/>
          <w:b/>
          <w:bCs/>
          <w:color w:val="7F0055"/>
          <w:lang w:val="en-AU" w:eastAsia="en-AU"/>
        </w:rPr>
      </w:pPr>
    </w:p>
    <w:p w14:paraId="08B14614" w14:textId="77777777" w:rsidR="001F0E5C" w:rsidRDefault="001F0E5C" w:rsidP="001F0E5C">
      <w:pPr>
        <w:widowControl/>
        <w:spacing w:line="240" w:lineRule="auto"/>
        <w:rPr>
          <w:rFonts w:ascii="Consolas" w:hAnsi="Consolas" w:cs="Consolas"/>
          <w:b/>
          <w:bCs/>
          <w:color w:val="7F0055"/>
          <w:lang w:val="en-AU" w:eastAsia="en-AU"/>
        </w:rPr>
      </w:pPr>
    </w:p>
    <w:p w14:paraId="340CB4D7" w14:textId="77777777" w:rsidR="001F0E5C" w:rsidRDefault="001F0E5C" w:rsidP="001F0E5C">
      <w:pPr>
        <w:widowControl/>
        <w:spacing w:line="240" w:lineRule="auto"/>
        <w:rPr>
          <w:rFonts w:ascii="Consolas" w:hAnsi="Consolas" w:cs="Consolas"/>
          <w:b/>
          <w:bCs/>
          <w:color w:val="7F0055"/>
          <w:lang w:val="en-AU" w:eastAsia="en-AU"/>
        </w:rPr>
      </w:pPr>
    </w:p>
    <w:p w14:paraId="3D364430" w14:textId="13DA2D68" w:rsidR="00A72111" w:rsidRPr="001F0E5C" w:rsidRDefault="00A72111" w:rsidP="001F0E5C">
      <w:pPr>
        <w:widowControl/>
        <w:spacing w:line="240" w:lineRule="auto"/>
        <w:rPr>
          <w:rFonts w:ascii="Consolas" w:hAnsi="Consolas" w:cs="Consolas"/>
          <w:b/>
          <w:bCs/>
          <w:color w:val="7F0055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double</w:t>
      </w:r>
      <w:r>
        <w:rPr>
          <w:rFonts w:ascii="Consolas" w:hAnsi="Consolas" w:cs="Consolas"/>
          <w:color w:val="000000"/>
          <w:lang w:val="en-AU" w:eastAsia="en-AU"/>
        </w:rPr>
        <w:t xml:space="preserve"> payFine(IPatron </w:t>
      </w:r>
      <w:r>
        <w:rPr>
          <w:rFonts w:ascii="Consolas" w:hAnsi="Consolas" w:cs="Consolas"/>
          <w:color w:val="6A3E3E"/>
          <w:lang w:val="en-AU" w:eastAsia="en-AU"/>
        </w:rPr>
        <w:t>patron</w:t>
      </w:r>
      <w:r>
        <w:rPr>
          <w:rFonts w:ascii="Consolas" w:hAnsi="Consolas" w:cs="Consolas"/>
          <w:color w:val="000000"/>
          <w:lang w:val="en-AU" w:eastAsia="en-AU"/>
        </w:rPr>
        <w:t xml:space="preserve">, </w:t>
      </w:r>
      <w:r>
        <w:rPr>
          <w:rFonts w:ascii="Consolas" w:hAnsi="Consolas" w:cs="Consolas"/>
          <w:b/>
          <w:bCs/>
          <w:color w:val="7F0055"/>
          <w:lang w:val="en-AU" w:eastAsia="en-AU"/>
        </w:rPr>
        <w:t>double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color w:val="6A3E3E"/>
          <w:lang w:val="en-AU" w:eastAsia="en-AU"/>
        </w:rPr>
        <w:t>amount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70CB2528" w14:textId="557CFE96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 xml:space="preserve">valid </w:t>
      </w:r>
      <w:r>
        <w:rPr>
          <w:color w:val="000000"/>
          <w:sz w:val="22"/>
          <w:szCs w:val="22"/>
          <w:lang w:val="en-AU" w:eastAsia="en-AU"/>
        </w:rPr>
        <w:t>patron, amount is 0 or positive double</w:t>
      </w:r>
    </w:p>
    <w:p w14:paraId="3C5D65FE" w14:textId="77777777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661EA1DB" w14:textId="758B6986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Calculates change due by calling patron.payFine with amount as parameter</w:t>
      </w:r>
    </w:p>
    <w:p w14:paraId="005C2727" w14:textId="609D97BB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Resets members borrowing privileges as appropriate</w:t>
      </w:r>
    </w:p>
    <w:p w14:paraId="18D2C7BD" w14:textId="484DF19E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Returns any change due</w:t>
      </w:r>
    </w:p>
    <w:p w14:paraId="183C204B" w14:textId="77777777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4353A4DD" w14:textId="22D4AA4D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b/>
          <w:bCs/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</w:p>
    <w:p w14:paraId="539601D8" w14:textId="52CC41AB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b/>
          <w:bCs/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>Throws RuntimeError if preconditions not met</w:t>
      </w:r>
    </w:p>
    <w:p w14:paraId="7AE8939D" w14:textId="79A87E94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>*patrons finesOwing and borrowing privileges updated as appropriate</w:t>
      </w:r>
    </w:p>
    <w:p w14:paraId="50374579" w14:textId="77777777" w:rsidR="001F0E5C" w:rsidRDefault="001F0E5C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65E2B7DB" w14:textId="66826F93" w:rsidR="00A72111" w:rsidRDefault="00A72111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34FF4194" w14:textId="77777777" w:rsidR="001F0E5C" w:rsidRDefault="001F0E5C" w:rsidP="00A7211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689D9BD4" w14:textId="77777777" w:rsidR="001F0E5C" w:rsidRDefault="00A72111" w:rsidP="00A72111">
      <w:pPr>
        <w:widowControl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repairBook(IBook </w:t>
      </w:r>
      <w:r>
        <w:rPr>
          <w:rFonts w:ascii="Consolas" w:hAnsi="Consolas" w:cs="Consolas"/>
          <w:color w:val="6A3E3E"/>
          <w:lang w:val="en-AU" w:eastAsia="en-AU"/>
        </w:rPr>
        <w:t>currentBook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017001F1" w14:textId="7AF453A2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 xml:space="preserve">valid </w:t>
      </w:r>
      <w:r>
        <w:rPr>
          <w:color w:val="000000"/>
          <w:sz w:val="22"/>
          <w:szCs w:val="22"/>
          <w:lang w:val="en-AU" w:eastAsia="en-AU"/>
        </w:rPr>
        <w:t>book, book in DAMAGED state</w:t>
      </w:r>
    </w:p>
    <w:p w14:paraId="41073093" w14:textId="77777777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6CE60CD7" w14:textId="3C265922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Calls book.repair</w:t>
      </w:r>
    </w:p>
    <w:p w14:paraId="26363429" w14:textId="721ADC01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Removes book from damaged book list</w:t>
      </w:r>
    </w:p>
    <w:p w14:paraId="5087973B" w14:textId="77777777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7CC18779" w14:textId="6AB3B4D0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b/>
          <w:bCs/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</w:p>
    <w:p w14:paraId="0B2C7445" w14:textId="027B28A0" w:rsidR="001F0E5C" w:rsidRP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b/>
          <w:bCs/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>Throws RuntimeError if preconditions not met</w:t>
      </w:r>
    </w:p>
    <w:p w14:paraId="27773361" w14:textId="2B3F5921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>Book is not on damaged book list</w:t>
      </w:r>
    </w:p>
    <w:p w14:paraId="384B1C42" w14:textId="592E9269" w:rsidR="001F0E5C" w:rsidRDefault="001F0E5C" w:rsidP="001F0E5C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*Book in AVAILABLE state</w:t>
      </w:r>
    </w:p>
    <w:p w14:paraId="78E15CB2" w14:textId="0221E011" w:rsidR="00EF3F16" w:rsidRDefault="00EF3F16" w:rsidP="00A72111">
      <w:pPr>
        <w:widowControl/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331240E" w14:textId="5F572797" w:rsidR="00F72BCD" w:rsidRDefault="00F72BCD" w:rsidP="00F72B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Book</w:t>
      </w:r>
    </w:p>
    <w:p w14:paraId="2D96A300" w14:textId="06F7F3FF" w:rsidR="00F72BCD" w:rsidRDefault="00F72BCD" w:rsidP="00F72BCD">
      <w:pPr>
        <w:rPr>
          <w:sz w:val="32"/>
          <w:szCs w:val="32"/>
        </w:rPr>
      </w:pPr>
    </w:p>
    <w:p w14:paraId="7FC6984C" w14:textId="15D89B80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int</w:t>
      </w:r>
      <w:r>
        <w:rPr>
          <w:rFonts w:ascii="Consolas" w:hAnsi="Consolas" w:cs="Consolas"/>
          <w:color w:val="000000"/>
          <w:lang w:val="en-AU" w:eastAsia="en-AU"/>
        </w:rPr>
        <w:t xml:space="preserve"> getId();</w:t>
      </w:r>
    </w:p>
    <w:p w14:paraId="5B012F3D" w14:textId="27FE48CF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20655A9D" w14:textId="514B1D01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F72BCD">
        <w:rPr>
          <w:color w:val="000000"/>
          <w:sz w:val="22"/>
          <w:szCs w:val="22"/>
          <w:lang w:val="en-AU" w:eastAsia="en-AU"/>
        </w:rPr>
        <w:t>returns book</w:t>
      </w:r>
      <w:r>
        <w:rPr>
          <w:color w:val="000000"/>
          <w:sz w:val="22"/>
          <w:szCs w:val="22"/>
          <w:lang w:val="en-AU" w:eastAsia="en-AU"/>
        </w:rPr>
        <w:t>’</w:t>
      </w:r>
      <w:r w:rsidRPr="00F72BCD">
        <w:rPr>
          <w:color w:val="000000"/>
          <w:sz w:val="22"/>
          <w:szCs w:val="22"/>
          <w:lang w:val="en-AU" w:eastAsia="en-AU"/>
        </w:rPr>
        <w:t>s id</w:t>
      </w:r>
    </w:p>
    <w:p w14:paraId="00CDA57B" w14:textId="49A49C02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13432C83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6C521B8D" w14:textId="31D24129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>String getTitle();</w:t>
      </w:r>
    </w:p>
    <w:p w14:paraId="5DAC8E43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3FDA9BBF" w14:textId="6033571F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F72BCD">
        <w:rPr>
          <w:color w:val="000000"/>
          <w:sz w:val="22"/>
          <w:szCs w:val="22"/>
          <w:lang w:val="en-AU" w:eastAsia="en-AU"/>
        </w:rPr>
        <w:t>returns book</w:t>
      </w:r>
      <w:r>
        <w:rPr>
          <w:color w:val="000000"/>
          <w:sz w:val="22"/>
          <w:szCs w:val="22"/>
          <w:lang w:val="en-AU" w:eastAsia="en-AU"/>
        </w:rPr>
        <w:t>’</w:t>
      </w:r>
      <w:r w:rsidRPr="00F72BCD">
        <w:rPr>
          <w:color w:val="000000"/>
          <w:sz w:val="22"/>
          <w:szCs w:val="22"/>
          <w:lang w:val="en-AU" w:eastAsia="en-AU"/>
        </w:rPr>
        <w:t xml:space="preserve">s </w:t>
      </w:r>
      <w:r>
        <w:rPr>
          <w:color w:val="000000"/>
          <w:sz w:val="22"/>
          <w:szCs w:val="22"/>
          <w:lang w:val="en-AU" w:eastAsia="en-AU"/>
        </w:rPr>
        <w:t>title</w:t>
      </w:r>
    </w:p>
    <w:p w14:paraId="4095CE72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24F7CF16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51D03C5C" w14:textId="6A1A9C8E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boolean</w:t>
      </w:r>
      <w:r>
        <w:rPr>
          <w:rFonts w:ascii="Consolas" w:hAnsi="Consolas" w:cs="Consolas"/>
          <w:color w:val="000000"/>
          <w:lang w:val="en-AU" w:eastAsia="en-AU"/>
        </w:rPr>
        <w:t xml:space="preserve"> isAvailable();</w:t>
      </w:r>
    </w:p>
    <w:p w14:paraId="2CA23A2C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669E71C3" w14:textId="22ABB7B6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F72BCD">
        <w:rPr>
          <w:color w:val="000000"/>
          <w:sz w:val="22"/>
          <w:szCs w:val="22"/>
          <w:lang w:val="en-AU" w:eastAsia="en-AU"/>
        </w:rPr>
        <w:t xml:space="preserve">returns </w:t>
      </w:r>
      <w:r>
        <w:rPr>
          <w:color w:val="000000"/>
          <w:sz w:val="22"/>
          <w:szCs w:val="22"/>
          <w:lang w:val="en-AU" w:eastAsia="en-AU"/>
        </w:rPr>
        <w:t>true if book state is AVAILABLE otherwise false</w:t>
      </w:r>
    </w:p>
    <w:p w14:paraId="677F467D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3CA86632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23655EAA" w14:textId="19F4EB8C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boolean</w:t>
      </w:r>
      <w:r>
        <w:rPr>
          <w:rFonts w:ascii="Consolas" w:hAnsi="Consolas" w:cs="Consolas"/>
          <w:color w:val="000000"/>
          <w:lang w:val="en-AU" w:eastAsia="en-AU"/>
        </w:rPr>
        <w:t xml:space="preserve"> isOnLoan();</w:t>
      </w:r>
    </w:p>
    <w:p w14:paraId="55B84E52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1AA18685" w14:textId="3469CDEE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F72BCD">
        <w:rPr>
          <w:color w:val="000000"/>
          <w:sz w:val="22"/>
          <w:szCs w:val="22"/>
          <w:lang w:val="en-AU" w:eastAsia="en-AU"/>
        </w:rPr>
        <w:t xml:space="preserve">returns </w:t>
      </w:r>
      <w:r>
        <w:rPr>
          <w:color w:val="000000"/>
          <w:sz w:val="22"/>
          <w:szCs w:val="22"/>
          <w:lang w:val="en-AU" w:eastAsia="en-AU"/>
        </w:rPr>
        <w:t xml:space="preserve">true if book state is </w:t>
      </w:r>
      <w:r>
        <w:rPr>
          <w:color w:val="000000"/>
          <w:sz w:val="22"/>
          <w:szCs w:val="22"/>
          <w:lang w:val="en-AU" w:eastAsia="en-AU"/>
        </w:rPr>
        <w:t>ON_LOAN</w:t>
      </w:r>
      <w:r>
        <w:rPr>
          <w:color w:val="000000"/>
          <w:sz w:val="22"/>
          <w:szCs w:val="22"/>
          <w:lang w:val="en-AU" w:eastAsia="en-AU"/>
        </w:rPr>
        <w:t xml:space="preserve"> otherwise false</w:t>
      </w:r>
    </w:p>
    <w:p w14:paraId="41B250EB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02ED52B7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658AD75F" w14:textId="63FD2C4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boolean</w:t>
      </w:r>
      <w:r>
        <w:rPr>
          <w:rFonts w:ascii="Consolas" w:hAnsi="Consolas" w:cs="Consolas"/>
          <w:color w:val="000000"/>
          <w:lang w:val="en-AU" w:eastAsia="en-AU"/>
        </w:rPr>
        <w:t xml:space="preserve"> isDamaged();</w:t>
      </w:r>
    </w:p>
    <w:p w14:paraId="44560C99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342E1350" w14:textId="65D06D2E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F72BCD">
        <w:rPr>
          <w:color w:val="000000"/>
          <w:sz w:val="22"/>
          <w:szCs w:val="22"/>
          <w:lang w:val="en-AU" w:eastAsia="en-AU"/>
        </w:rPr>
        <w:t xml:space="preserve">returns </w:t>
      </w:r>
      <w:r>
        <w:rPr>
          <w:color w:val="000000"/>
          <w:sz w:val="22"/>
          <w:szCs w:val="22"/>
          <w:lang w:val="en-AU" w:eastAsia="en-AU"/>
        </w:rPr>
        <w:t xml:space="preserve">true if book state is </w:t>
      </w:r>
      <w:r>
        <w:rPr>
          <w:color w:val="000000"/>
          <w:sz w:val="22"/>
          <w:szCs w:val="22"/>
          <w:lang w:val="en-AU" w:eastAsia="en-AU"/>
        </w:rPr>
        <w:t>DAMAGED</w:t>
      </w:r>
      <w:r>
        <w:rPr>
          <w:color w:val="000000"/>
          <w:sz w:val="22"/>
          <w:szCs w:val="22"/>
          <w:lang w:val="en-AU" w:eastAsia="en-AU"/>
        </w:rPr>
        <w:t xml:space="preserve"> otherwise false</w:t>
      </w:r>
    </w:p>
    <w:p w14:paraId="66A7B3B6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1A754DC1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2134A15C" w14:textId="02989882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borrowFromLibrary();</w:t>
      </w:r>
    </w:p>
    <w:p w14:paraId="0896B1AB" w14:textId="158E738A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book in AVAILABLE state</w:t>
      </w:r>
    </w:p>
    <w:p w14:paraId="182AA7F1" w14:textId="42F16CC5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</w:p>
    <w:p w14:paraId="42E69B7B" w14:textId="70B01F34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Throws RuntimeError if preconditions not met</w:t>
      </w:r>
    </w:p>
    <w:p w14:paraId="3506184B" w14:textId="4E378772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Otherwise updates book state to ON_LOAN</w:t>
      </w:r>
    </w:p>
    <w:p w14:paraId="37799295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7B1EFB65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6E9F3BA3" w14:textId="331F583E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returnToLibrary(</w:t>
      </w:r>
      <w:r>
        <w:rPr>
          <w:rFonts w:ascii="Consolas" w:hAnsi="Consolas" w:cs="Consolas"/>
          <w:b/>
          <w:bCs/>
          <w:color w:val="7F0055"/>
          <w:lang w:val="en-AU" w:eastAsia="en-AU"/>
        </w:rPr>
        <w:t>boolean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color w:val="6A3E3E"/>
          <w:lang w:val="en-AU" w:eastAsia="en-AU"/>
        </w:rPr>
        <w:t>isDamaged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6912F2C3" w14:textId="0DBB9782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 xml:space="preserve">book in </w:t>
      </w:r>
      <w:r>
        <w:rPr>
          <w:color w:val="000000"/>
          <w:sz w:val="22"/>
          <w:szCs w:val="22"/>
          <w:lang w:val="en-AU" w:eastAsia="en-AU"/>
        </w:rPr>
        <w:t>ON_LOAN</w:t>
      </w:r>
      <w:r>
        <w:rPr>
          <w:color w:val="000000"/>
          <w:sz w:val="22"/>
          <w:szCs w:val="22"/>
          <w:lang w:val="en-AU" w:eastAsia="en-AU"/>
        </w:rPr>
        <w:t xml:space="preserve"> state</w:t>
      </w:r>
    </w:p>
    <w:p w14:paraId="16F812A3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</w:p>
    <w:p w14:paraId="45EFAAFE" w14:textId="2FAA0AF3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Throws Runtim</w:t>
      </w:r>
      <w:r>
        <w:rPr>
          <w:color w:val="000000"/>
          <w:sz w:val="22"/>
          <w:szCs w:val="22"/>
          <w:lang w:val="en-AU" w:eastAsia="en-AU"/>
        </w:rPr>
        <w:t>e</w:t>
      </w:r>
      <w:r>
        <w:rPr>
          <w:color w:val="000000"/>
          <w:sz w:val="22"/>
          <w:szCs w:val="22"/>
          <w:lang w:val="en-AU" w:eastAsia="en-AU"/>
        </w:rPr>
        <w:t>Error if preconditions not met</w:t>
      </w:r>
    </w:p>
    <w:p w14:paraId="167F9975" w14:textId="711F6BB4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>If isDamaged is true</w:t>
      </w:r>
    </w:p>
    <w:p w14:paraId="5D73C69C" w14:textId="34C0D40C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ab/>
        <w:t>Updates book state to DAMAGED</w:t>
      </w:r>
    </w:p>
    <w:p w14:paraId="6493B1C4" w14:textId="0E7AD205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Otherwise</w:t>
      </w:r>
    </w:p>
    <w:p w14:paraId="102E4282" w14:textId="16C09C71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ab/>
        <w:t xml:space="preserve">Updates book state to </w:t>
      </w:r>
      <w:r>
        <w:rPr>
          <w:color w:val="000000"/>
          <w:sz w:val="22"/>
          <w:szCs w:val="22"/>
          <w:lang w:val="en-AU" w:eastAsia="en-AU"/>
        </w:rPr>
        <w:t>AVAILABLE</w:t>
      </w:r>
    </w:p>
    <w:p w14:paraId="382EE669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6DBFD66C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7391D0F6" w14:textId="54891206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repair();</w:t>
      </w:r>
    </w:p>
    <w:p w14:paraId="23965F06" w14:textId="2C60D695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 xml:space="preserve">book in </w:t>
      </w:r>
      <w:r>
        <w:rPr>
          <w:color w:val="000000"/>
          <w:sz w:val="22"/>
          <w:szCs w:val="22"/>
          <w:lang w:val="en-AU" w:eastAsia="en-AU"/>
        </w:rPr>
        <w:t>DAMAGED</w:t>
      </w:r>
      <w:r>
        <w:rPr>
          <w:color w:val="000000"/>
          <w:sz w:val="22"/>
          <w:szCs w:val="22"/>
          <w:lang w:val="en-AU" w:eastAsia="en-AU"/>
        </w:rPr>
        <w:t xml:space="preserve"> state</w:t>
      </w:r>
    </w:p>
    <w:p w14:paraId="5AC8280B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</w:p>
    <w:p w14:paraId="4BB5170C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Throws RuntimeError if preconditions not met</w:t>
      </w:r>
    </w:p>
    <w:p w14:paraId="59BB2BF1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Otherwise</w:t>
      </w:r>
    </w:p>
    <w:p w14:paraId="7C919650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ab/>
        <w:t>Updates book state to AVAILABLE</w:t>
      </w:r>
    </w:p>
    <w:p w14:paraId="77C12872" w14:textId="1A14CF93" w:rsidR="00166037" w:rsidRDefault="00166037" w:rsidP="00166037">
      <w:pPr>
        <w:rPr>
          <w:b/>
          <w:bCs/>
        </w:rPr>
      </w:pPr>
    </w:p>
    <w:p w14:paraId="6C5CDA98" w14:textId="3B1F39E5" w:rsidR="00F72BCD" w:rsidRDefault="00F72BCD" w:rsidP="00F72B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Patron</w:t>
      </w:r>
    </w:p>
    <w:p w14:paraId="37FCD4A4" w14:textId="77777777" w:rsidR="00F72BCD" w:rsidRDefault="00F72BCD" w:rsidP="00F72BCD">
      <w:pPr>
        <w:rPr>
          <w:sz w:val="32"/>
          <w:szCs w:val="32"/>
        </w:rPr>
      </w:pPr>
    </w:p>
    <w:p w14:paraId="1F437D88" w14:textId="7976783C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int</w:t>
      </w:r>
      <w:r>
        <w:rPr>
          <w:rFonts w:ascii="Consolas" w:hAnsi="Consolas" w:cs="Consolas"/>
          <w:color w:val="000000"/>
          <w:lang w:val="en-AU" w:eastAsia="en-AU"/>
        </w:rPr>
        <w:t xml:space="preserve"> getId();</w:t>
      </w:r>
    </w:p>
    <w:p w14:paraId="0E146C7F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4092FB22" w14:textId="1E460D41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F72BCD">
        <w:rPr>
          <w:color w:val="000000"/>
          <w:sz w:val="22"/>
          <w:szCs w:val="22"/>
          <w:lang w:val="en-AU" w:eastAsia="en-AU"/>
        </w:rPr>
        <w:t xml:space="preserve">returns </w:t>
      </w:r>
      <w:r>
        <w:rPr>
          <w:color w:val="000000"/>
          <w:sz w:val="22"/>
          <w:szCs w:val="22"/>
          <w:lang w:val="en-AU" w:eastAsia="en-AU"/>
        </w:rPr>
        <w:t>patron’s</w:t>
      </w:r>
      <w:r w:rsidRPr="00F72BCD">
        <w:rPr>
          <w:color w:val="000000"/>
          <w:sz w:val="22"/>
          <w:szCs w:val="22"/>
          <w:lang w:val="en-AU" w:eastAsia="en-AU"/>
        </w:rPr>
        <w:t xml:space="preserve"> id</w:t>
      </w:r>
    </w:p>
    <w:p w14:paraId="7B33A00C" w14:textId="61B92DA0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18185102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068FDDCE" w14:textId="50EF7BC6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>String getLastName();</w:t>
      </w:r>
    </w:p>
    <w:p w14:paraId="7CBC78E4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15F17501" w14:textId="34DF25FC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F72BCD">
        <w:rPr>
          <w:color w:val="000000"/>
          <w:sz w:val="22"/>
          <w:szCs w:val="22"/>
          <w:lang w:val="en-AU" w:eastAsia="en-AU"/>
        </w:rPr>
        <w:t xml:space="preserve">returns </w:t>
      </w:r>
      <w:r>
        <w:rPr>
          <w:color w:val="000000"/>
          <w:sz w:val="22"/>
          <w:szCs w:val="22"/>
          <w:lang w:val="en-AU" w:eastAsia="en-AU"/>
        </w:rPr>
        <w:t>patron’s</w:t>
      </w:r>
      <w:r w:rsidRPr="00F72BCD">
        <w:rPr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>last name</w:t>
      </w:r>
    </w:p>
    <w:p w14:paraId="6B226374" w14:textId="5990E368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267101D2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31C1DD38" w14:textId="0E6C3D04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>String getFirstName();</w:t>
      </w:r>
    </w:p>
    <w:p w14:paraId="2551193F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3342414E" w14:textId="51CF2664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F72BCD">
        <w:rPr>
          <w:color w:val="000000"/>
          <w:sz w:val="22"/>
          <w:szCs w:val="22"/>
          <w:lang w:val="en-AU" w:eastAsia="en-AU"/>
        </w:rPr>
        <w:t xml:space="preserve">returns </w:t>
      </w:r>
      <w:r>
        <w:rPr>
          <w:color w:val="000000"/>
          <w:sz w:val="22"/>
          <w:szCs w:val="22"/>
          <w:lang w:val="en-AU" w:eastAsia="en-AU"/>
        </w:rPr>
        <w:t>patron’s</w:t>
      </w:r>
      <w:r w:rsidRPr="00F72BCD">
        <w:rPr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>first n</w:t>
      </w:r>
      <w:r>
        <w:rPr>
          <w:color w:val="000000"/>
          <w:sz w:val="22"/>
          <w:szCs w:val="22"/>
          <w:lang w:val="en-AU" w:eastAsia="en-AU"/>
        </w:rPr>
        <w:t>ame</w:t>
      </w:r>
    </w:p>
    <w:p w14:paraId="0FD028C0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7550763F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2AD544FA" w14:textId="696D6D03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>List&lt;ILoan&gt; getLoans();</w:t>
      </w:r>
    </w:p>
    <w:p w14:paraId="609C7184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>String getFirstName();</w:t>
      </w:r>
    </w:p>
    <w:p w14:paraId="6CBBC651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7AB40ACE" w14:textId="739F7A1C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F72BCD">
        <w:rPr>
          <w:color w:val="000000"/>
          <w:sz w:val="22"/>
          <w:szCs w:val="22"/>
          <w:lang w:val="en-AU" w:eastAsia="en-AU"/>
        </w:rPr>
        <w:t xml:space="preserve">returns </w:t>
      </w:r>
      <w:r>
        <w:rPr>
          <w:color w:val="000000"/>
          <w:sz w:val="22"/>
          <w:szCs w:val="22"/>
          <w:lang w:val="en-AU" w:eastAsia="en-AU"/>
        </w:rPr>
        <w:t>list of patron’s current loans (empty list if no loans)</w:t>
      </w:r>
    </w:p>
    <w:p w14:paraId="680F8AED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52C3E87C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40BAC9B1" w14:textId="25FBEC86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double</w:t>
      </w:r>
      <w:r>
        <w:rPr>
          <w:rFonts w:ascii="Consolas" w:hAnsi="Consolas" w:cs="Consolas"/>
          <w:color w:val="000000"/>
          <w:lang w:val="en-AU" w:eastAsia="en-AU"/>
        </w:rPr>
        <w:t xml:space="preserve"> getFinesPayable();</w:t>
      </w:r>
    </w:p>
    <w:p w14:paraId="2F9524DE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07B42B26" w14:textId="2803C816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F72BCD">
        <w:rPr>
          <w:color w:val="000000"/>
          <w:sz w:val="22"/>
          <w:szCs w:val="22"/>
          <w:lang w:val="en-AU" w:eastAsia="en-AU"/>
        </w:rPr>
        <w:t xml:space="preserve">returns </w:t>
      </w:r>
      <w:r>
        <w:rPr>
          <w:color w:val="000000"/>
          <w:sz w:val="22"/>
          <w:szCs w:val="22"/>
          <w:lang w:val="en-AU" w:eastAsia="en-AU"/>
        </w:rPr>
        <w:t>amount of fines payable (0.0 if none)</w:t>
      </w:r>
    </w:p>
    <w:p w14:paraId="58D873AD" w14:textId="25E803C2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50E4F0BC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02DA8EAA" w14:textId="4CADA1C0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boolean</w:t>
      </w:r>
      <w:r>
        <w:rPr>
          <w:rFonts w:ascii="Consolas" w:hAnsi="Consolas" w:cs="Consolas"/>
          <w:color w:val="000000"/>
          <w:lang w:val="en-AU" w:eastAsia="en-AU"/>
        </w:rPr>
        <w:t xml:space="preserve"> hasOverDueLoans();</w:t>
      </w:r>
    </w:p>
    <w:p w14:paraId="65C09932" w14:textId="17E534E1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4F2A6D56" w14:textId="29B14EAA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1223A21B" w14:textId="6CE7C859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For each current loan</w:t>
      </w:r>
    </w:p>
    <w:p w14:paraId="12FDDF4B" w14:textId="67DCA594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Calls loan.isOverdue</w:t>
      </w:r>
    </w:p>
    <w:p w14:paraId="16C90C50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28C1FED6" w14:textId="71906A4C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F72BCD">
        <w:rPr>
          <w:color w:val="000000"/>
          <w:sz w:val="22"/>
          <w:szCs w:val="22"/>
          <w:lang w:val="en-AU" w:eastAsia="en-AU"/>
        </w:rPr>
        <w:t xml:space="preserve">returns </w:t>
      </w:r>
      <w:r>
        <w:rPr>
          <w:color w:val="000000"/>
          <w:sz w:val="22"/>
          <w:szCs w:val="22"/>
          <w:lang w:val="en-AU" w:eastAsia="en-AU"/>
        </w:rPr>
        <w:t>true if any loan is overdue, otherwise false</w:t>
      </w:r>
    </w:p>
    <w:p w14:paraId="355A3242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6046D1A3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159FC8EE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2DEC1CA5" w14:textId="3C23311F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restrictBorrowing();</w:t>
      </w:r>
    </w:p>
    <w:p w14:paraId="6DAED38B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66F65B54" w14:textId="74FEB385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>patron state set to RESTRICTED</w:t>
      </w:r>
    </w:p>
    <w:p w14:paraId="5613A9AD" w14:textId="04087B8B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54782BE2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4D67373C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4B61337B" w14:textId="2D203B18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allowBorrowing();</w:t>
      </w:r>
    </w:p>
    <w:p w14:paraId="7FA060E0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46B172C7" w14:textId="7F5892E6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 xml:space="preserve">patron state set to </w:t>
      </w:r>
      <w:r>
        <w:rPr>
          <w:color w:val="000000"/>
          <w:sz w:val="22"/>
          <w:szCs w:val="22"/>
          <w:lang w:val="en-AU" w:eastAsia="en-AU"/>
        </w:rPr>
        <w:t>CAN_BORROW</w:t>
      </w:r>
    </w:p>
    <w:p w14:paraId="208D0A72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5DD67C32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08DF5390" w14:textId="77777777" w:rsidR="00F72BCD" w:rsidRDefault="00F72BCD">
      <w:pPr>
        <w:widowControl/>
        <w:spacing w:line="240" w:lineRule="auto"/>
        <w:rPr>
          <w:rFonts w:ascii="Consolas" w:hAnsi="Consolas" w:cs="Consolas"/>
          <w:b/>
          <w:bCs/>
          <w:color w:val="7F0055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br w:type="page"/>
      </w:r>
    </w:p>
    <w:p w14:paraId="174BCEB1" w14:textId="21385345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lastRenderedPageBreak/>
        <w:t>int</w:t>
      </w:r>
      <w:r>
        <w:rPr>
          <w:rFonts w:ascii="Consolas" w:hAnsi="Consolas" w:cs="Consolas"/>
          <w:color w:val="000000"/>
          <w:lang w:val="en-AU" w:eastAsia="en-AU"/>
        </w:rPr>
        <w:t xml:space="preserve"> getNumberOfCurrentLoans();</w:t>
      </w:r>
    </w:p>
    <w:p w14:paraId="4779F81A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2D2FE539" w14:textId="0893F25A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>returns number of current loans (0 if no loans)</w:t>
      </w:r>
    </w:p>
    <w:p w14:paraId="21798524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4DF569DA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52452B33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429727A2" w14:textId="1D559A1C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takeOutLoan(ILoan </w:t>
      </w:r>
      <w:r>
        <w:rPr>
          <w:rFonts w:ascii="Consolas" w:hAnsi="Consolas" w:cs="Consolas"/>
          <w:color w:val="6A3E3E"/>
          <w:lang w:val="en-AU" w:eastAsia="en-AU"/>
        </w:rPr>
        <w:t>loan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1FA4D9C6" w14:textId="31669A14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patron state is CAN_BORROW, valid loan, loan does not exist in current borrowing record</w:t>
      </w:r>
      <w:r w:rsidR="007949D5">
        <w:rPr>
          <w:color w:val="000000"/>
          <w:sz w:val="22"/>
          <w:szCs w:val="22"/>
          <w:lang w:val="en-AU" w:eastAsia="en-AU"/>
        </w:rPr>
        <w:t xml:space="preserve">, </w:t>
      </w:r>
      <w:r w:rsidR="007949D5">
        <w:rPr>
          <w:color w:val="000000"/>
          <w:sz w:val="22"/>
          <w:szCs w:val="22"/>
          <w:lang w:val="en-AU" w:eastAsia="en-AU"/>
        </w:rPr>
        <w:t>loan state is</w:t>
      </w:r>
      <w:r w:rsidR="007949D5">
        <w:rPr>
          <w:color w:val="000000"/>
          <w:sz w:val="22"/>
          <w:szCs w:val="22"/>
          <w:lang w:val="en-AU" w:eastAsia="en-AU"/>
        </w:rPr>
        <w:t xml:space="preserve"> CURRENT</w:t>
      </w:r>
    </w:p>
    <w:p w14:paraId="37648A0A" w14:textId="271084C4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3FC21298" w14:textId="604D7E3E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Adds loan to current borrowing record</w:t>
      </w:r>
    </w:p>
    <w:p w14:paraId="17F0FC33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124351B5" w14:textId="1307E4AE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</w:p>
    <w:p w14:paraId="1C9407AD" w14:textId="75F74971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Throws RuntimeError if preconditions not met</w:t>
      </w:r>
    </w:p>
    <w:p w14:paraId="2AC96CD6" w14:textId="04304E69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Loan is added to current borrowing record</w:t>
      </w:r>
    </w:p>
    <w:p w14:paraId="3BA238E3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596D35C7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3BD83F1A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71F9ACB2" w14:textId="7805EA14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dischargeLoan(ILoan </w:t>
      </w:r>
      <w:r>
        <w:rPr>
          <w:rFonts w:ascii="Consolas" w:hAnsi="Consolas" w:cs="Consolas"/>
          <w:color w:val="6A3E3E"/>
          <w:lang w:val="en-AU" w:eastAsia="en-AU"/>
        </w:rPr>
        <w:t>loan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78EDC47E" w14:textId="4B536BC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valid loan, loan exists</w:t>
      </w:r>
      <w:r w:rsidR="007949D5">
        <w:rPr>
          <w:color w:val="000000"/>
          <w:sz w:val="22"/>
          <w:szCs w:val="22"/>
          <w:lang w:val="en-AU" w:eastAsia="en-AU"/>
        </w:rPr>
        <w:t xml:space="preserve"> in borrowing record, loan state is DISCHARGED</w:t>
      </w:r>
    </w:p>
    <w:p w14:paraId="54981500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696A8B52" w14:textId="04B3F93D" w:rsidR="00F72BCD" w:rsidRDefault="007949D5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Removes</w:t>
      </w:r>
      <w:r w:rsidR="00F72BCD">
        <w:rPr>
          <w:color w:val="000000"/>
          <w:sz w:val="22"/>
          <w:szCs w:val="22"/>
          <w:lang w:val="en-AU" w:eastAsia="en-AU"/>
        </w:rPr>
        <w:t xml:space="preserve"> loan </w:t>
      </w:r>
      <w:r>
        <w:rPr>
          <w:color w:val="000000"/>
          <w:sz w:val="22"/>
          <w:szCs w:val="22"/>
          <w:lang w:val="en-AU" w:eastAsia="en-AU"/>
        </w:rPr>
        <w:t>from</w:t>
      </w:r>
      <w:r w:rsidR="00F72BCD">
        <w:rPr>
          <w:color w:val="000000"/>
          <w:sz w:val="22"/>
          <w:szCs w:val="22"/>
          <w:lang w:val="en-AU" w:eastAsia="en-AU"/>
        </w:rPr>
        <w:t xml:space="preserve"> current borrowing record</w:t>
      </w:r>
    </w:p>
    <w:p w14:paraId="376FBF54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550BBAA1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</w:p>
    <w:p w14:paraId="3E038669" w14:textId="77777777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Throws RuntimeError if preconditions not met</w:t>
      </w:r>
    </w:p>
    <w:p w14:paraId="28482E68" w14:textId="14AFA485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 xml:space="preserve">Loan is </w:t>
      </w:r>
      <w:r w:rsidR="007949D5">
        <w:rPr>
          <w:color w:val="000000"/>
          <w:sz w:val="22"/>
          <w:szCs w:val="22"/>
          <w:lang w:val="en-AU" w:eastAsia="en-AU"/>
        </w:rPr>
        <w:t>removed from</w:t>
      </w:r>
      <w:r>
        <w:rPr>
          <w:color w:val="000000"/>
          <w:sz w:val="22"/>
          <w:szCs w:val="22"/>
          <w:lang w:val="en-AU" w:eastAsia="en-AU"/>
        </w:rPr>
        <w:t xml:space="preserve"> current borrowing record</w:t>
      </w:r>
    </w:p>
    <w:p w14:paraId="12632A38" w14:textId="3147308C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131E4779" w14:textId="0BA8B3EB" w:rsidR="007949D5" w:rsidRDefault="007949D5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620AF25F" w14:textId="77777777" w:rsidR="007949D5" w:rsidRDefault="007949D5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01575C12" w14:textId="15F1ED2A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incurFine(</w:t>
      </w:r>
      <w:r>
        <w:rPr>
          <w:rFonts w:ascii="Consolas" w:hAnsi="Consolas" w:cs="Consolas"/>
          <w:b/>
          <w:bCs/>
          <w:color w:val="7F0055"/>
          <w:lang w:val="en-AU" w:eastAsia="en-AU"/>
        </w:rPr>
        <w:t>double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color w:val="6A3E3E"/>
          <w:lang w:val="en-AU" w:eastAsia="en-AU"/>
        </w:rPr>
        <w:t>fine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3B17B978" w14:textId="69C9EF2A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fine must be 0 or positive double</w:t>
      </w:r>
    </w:p>
    <w:p w14:paraId="1832FA67" w14:textId="2DCBF6DF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>fine added to patron’s fines payable</w:t>
      </w:r>
    </w:p>
    <w:p w14:paraId="0F73DB16" w14:textId="04CA863B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688C4844" w14:textId="68BD59CD" w:rsidR="007949D5" w:rsidRDefault="007949D5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432B0C67" w14:textId="77777777" w:rsidR="007949D5" w:rsidRDefault="007949D5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6AA8857A" w14:textId="7D242D4F" w:rsidR="00F72BCD" w:rsidRDefault="00F72BCD" w:rsidP="00F72BC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double</w:t>
      </w:r>
      <w:r>
        <w:rPr>
          <w:rFonts w:ascii="Consolas" w:hAnsi="Consolas" w:cs="Consolas"/>
          <w:color w:val="000000"/>
          <w:lang w:val="en-AU" w:eastAsia="en-AU"/>
        </w:rPr>
        <w:t xml:space="preserve"> payFine(</w:t>
      </w:r>
      <w:r>
        <w:rPr>
          <w:rFonts w:ascii="Consolas" w:hAnsi="Consolas" w:cs="Consolas"/>
          <w:b/>
          <w:bCs/>
          <w:color w:val="7F0055"/>
          <w:lang w:val="en-AU" w:eastAsia="en-AU"/>
        </w:rPr>
        <w:t>double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color w:val="6A3E3E"/>
          <w:lang w:val="en-AU" w:eastAsia="en-AU"/>
        </w:rPr>
        <w:t>paymentAmount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72395487" w14:textId="470010A9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paymentAmount</w:t>
      </w:r>
      <w:r>
        <w:rPr>
          <w:color w:val="000000"/>
          <w:sz w:val="22"/>
          <w:szCs w:val="22"/>
          <w:lang w:val="en-AU" w:eastAsia="en-AU"/>
        </w:rPr>
        <w:t xml:space="preserve"> must be 0 or positive double</w:t>
      </w:r>
    </w:p>
    <w:p w14:paraId="688C0373" w14:textId="5E6D4DBC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455578F7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If payment amount greater that fines payable</w:t>
      </w:r>
    </w:p>
    <w:p w14:paraId="224C01E9" w14:textId="7B0E7F28" w:rsidR="007949D5" w:rsidRDefault="007949D5" w:rsidP="007949D5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Calculates any change due</w:t>
      </w:r>
    </w:p>
    <w:p w14:paraId="76312327" w14:textId="1DBA51DB" w:rsidR="007949D5" w:rsidRDefault="007949D5" w:rsidP="007949D5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Sets fines payable to zero</w:t>
      </w:r>
    </w:p>
    <w:p w14:paraId="0FE2FEED" w14:textId="58352143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Otherwise</w:t>
      </w:r>
    </w:p>
    <w:p w14:paraId="0949DBB6" w14:textId="63F07144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Subtracts paymentAmount from fines payable</w:t>
      </w:r>
    </w:p>
    <w:p w14:paraId="1A363CDC" w14:textId="3F80B0F3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Set change to zero</w:t>
      </w:r>
    </w:p>
    <w:p w14:paraId="47112C8C" w14:textId="3AA4FE7F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Returns change</w:t>
      </w:r>
    </w:p>
    <w:p w14:paraId="222A9F70" w14:textId="6026EEE6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0BB4D0B9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b/>
          <w:bCs/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</w:p>
    <w:p w14:paraId="1C6CC6AA" w14:textId="32B806E0" w:rsidR="007949D5" w:rsidRDefault="007949D5" w:rsidP="007949D5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 xml:space="preserve">fine </w:t>
      </w:r>
      <w:r>
        <w:rPr>
          <w:color w:val="000000"/>
          <w:sz w:val="22"/>
          <w:szCs w:val="22"/>
          <w:lang w:val="en-AU" w:eastAsia="en-AU"/>
        </w:rPr>
        <w:t>subtracted</w:t>
      </w:r>
      <w:r>
        <w:rPr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>from</w:t>
      </w:r>
      <w:r>
        <w:rPr>
          <w:color w:val="000000"/>
          <w:sz w:val="22"/>
          <w:szCs w:val="22"/>
          <w:lang w:val="en-AU" w:eastAsia="en-AU"/>
        </w:rPr>
        <w:t xml:space="preserve"> patron’s fines payable</w:t>
      </w:r>
    </w:p>
    <w:p w14:paraId="58EC85A8" w14:textId="0B789C32" w:rsidR="007949D5" w:rsidRDefault="007949D5" w:rsidP="007949D5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any change due returned</w:t>
      </w:r>
    </w:p>
    <w:p w14:paraId="55BFE16F" w14:textId="77777777" w:rsidR="00F72BCD" w:rsidRDefault="00F72BCD" w:rsidP="00F72BCD">
      <w:pPr>
        <w:rPr>
          <w:sz w:val="32"/>
          <w:szCs w:val="32"/>
        </w:rPr>
      </w:pPr>
    </w:p>
    <w:p w14:paraId="2B6BEBC8" w14:textId="2D0CEE5A" w:rsidR="007949D5" w:rsidRDefault="007949D5">
      <w:pPr>
        <w:widowControl/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14:paraId="023B8D06" w14:textId="56DCBD72" w:rsidR="007949D5" w:rsidRDefault="007949D5" w:rsidP="007949D5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Loan</w:t>
      </w:r>
    </w:p>
    <w:p w14:paraId="6D5C9A20" w14:textId="77777777" w:rsidR="007949D5" w:rsidRDefault="007949D5" w:rsidP="007949D5">
      <w:pPr>
        <w:rPr>
          <w:sz w:val="32"/>
          <w:szCs w:val="32"/>
        </w:rPr>
      </w:pPr>
    </w:p>
    <w:p w14:paraId="7CAC8D50" w14:textId="1491A40E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int</w:t>
      </w:r>
      <w:r>
        <w:rPr>
          <w:rFonts w:ascii="Consolas" w:hAnsi="Consolas" w:cs="Consolas"/>
          <w:color w:val="000000"/>
          <w:lang w:val="en-AU" w:eastAsia="en-AU"/>
        </w:rPr>
        <w:t xml:space="preserve"> getId();</w:t>
      </w:r>
    </w:p>
    <w:p w14:paraId="4E3A05A8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22F7DFAB" w14:textId="7F501108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F72BCD">
        <w:rPr>
          <w:color w:val="000000"/>
          <w:sz w:val="22"/>
          <w:szCs w:val="22"/>
          <w:lang w:val="en-AU" w:eastAsia="en-AU"/>
        </w:rPr>
        <w:t xml:space="preserve">returns </w:t>
      </w:r>
      <w:r>
        <w:rPr>
          <w:color w:val="000000"/>
          <w:sz w:val="22"/>
          <w:szCs w:val="22"/>
          <w:lang w:val="en-AU" w:eastAsia="en-AU"/>
        </w:rPr>
        <w:t>loan’s</w:t>
      </w:r>
      <w:r w:rsidRPr="00F72BCD">
        <w:rPr>
          <w:color w:val="000000"/>
          <w:sz w:val="22"/>
          <w:szCs w:val="22"/>
          <w:lang w:val="en-AU" w:eastAsia="en-AU"/>
        </w:rPr>
        <w:t xml:space="preserve"> id</w:t>
      </w:r>
    </w:p>
    <w:p w14:paraId="02B643C2" w14:textId="1A4C55B3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7D807ECD" w14:textId="458D8951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61D9B23A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2552092C" w14:textId="3DAA5039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boolean</w:t>
      </w:r>
      <w:r>
        <w:rPr>
          <w:rFonts w:ascii="Consolas" w:hAnsi="Consolas" w:cs="Consolas"/>
          <w:color w:val="000000"/>
          <w:lang w:val="en-AU" w:eastAsia="en-AU"/>
        </w:rPr>
        <w:t xml:space="preserve"> checkOverDue(Date </w:t>
      </w:r>
      <w:r>
        <w:rPr>
          <w:rFonts w:ascii="Consolas" w:hAnsi="Consolas" w:cs="Consolas"/>
          <w:color w:val="6A3E3E"/>
          <w:lang w:val="en-AU" w:eastAsia="en-AU"/>
        </w:rPr>
        <w:t>currentDate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13A7CE01" w14:textId="64F66EC3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 w:rsidR="004F2102">
        <w:rPr>
          <w:color w:val="000000"/>
          <w:sz w:val="22"/>
          <w:szCs w:val="22"/>
          <w:lang w:val="en-AU" w:eastAsia="en-AU"/>
        </w:rPr>
        <w:t>none</w:t>
      </w:r>
    </w:p>
    <w:p w14:paraId="1451B645" w14:textId="1DCA21A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6E79BA10" w14:textId="58B0C57E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If loan state is CURRENT and currentDate is after loan’s dueDate</w:t>
      </w:r>
    </w:p>
    <w:p w14:paraId="3117ED84" w14:textId="1095450C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Updates loan’s status to OVER_DUE</w:t>
      </w:r>
    </w:p>
    <w:p w14:paraId="4986A1C5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2796B709" w14:textId="38B60D9B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</w:p>
    <w:p w14:paraId="45980ADA" w14:textId="00D3359C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Loan state update</w:t>
      </w:r>
      <w:r w:rsidR="004F2102">
        <w:rPr>
          <w:color w:val="000000"/>
          <w:sz w:val="22"/>
          <w:szCs w:val="22"/>
          <w:lang w:val="en-AU" w:eastAsia="en-AU"/>
        </w:rPr>
        <w:t>d</w:t>
      </w:r>
      <w:r>
        <w:rPr>
          <w:color w:val="000000"/>
          <w:sz w:val="22"/>
          <w:szCs w:val="22"/>
          <w:lang w:val="en-AU" w:eastAsia="en-AU"/>
        </w:rPr>
        <w:t xml:space="preserve"> as appropriate</w:t>
      </w:r>
    </w:p>
    <w:p w14:paraId="3B34C8CE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5BF8905C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5736B075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681C5051" w14:textId="7ECA34E0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boolean</w:t>
      </w:r>
      <w:r>
        <w:rPr>
          <w:rFonts w:ascii="Consolas" w:hAnsi="Consolas" w:cs="Consolas"/>
          <w:color w:val="000000"/>
          <w:lang w:val="en-AU" w:eastAsia="en-AU"/>
        </w:rPr>
        <w:t xml:space="preserve"> isOverDue();</w:t>
      </w:r>
    </w:p>
    <w:p w14:paraId="0515366A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19D53290" w14:textId="795902CA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F72BCD">
        <w:rPr>
          <w:color w:val="000000"/>
          <w:sz w:val="22"/>
          <w:szCs w:val="22"/>
          <w:lang w:val="en-AU" w:eastAsia="en-AU"/>
        </w:rPr>
        <w:t xml:space="preserve">returns </w:t>
      </w:r>
      <w:r>
        <w:rPr>
          <w:color w:val="000000"/>
          <w:sz w:val="22"/>
          <w:szCs w:val="22"/>
          <w:lang w:val="en-AU" w:eastAsia="en-AU"/>
        </w:rPr>
        <w:t>true if loan state is OVER_DUE, otherwise false</w:t>
      </w:r>
    </w:p>
    <w:p w14:paraId="19939A7B" w14:textId="4E9A162F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0851D714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031700EC" w14:textId="2E5B7E0C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>Date getDueDate();</w:t>
      </w:r>
    </w:p>
    <w:p w14:paraId="21C71DE1" w14:textId="32589B61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 w:rsidR="004F2102">
        <w:rPr>
          <w:color w:val="000000"/>
          <w:sz w:val="22"/>
          <w:szCs w:val="22"/>
          <w:lang w:val="en-AU" w:eastAsia="en-AU"/>
        </w:rPr>
        <w:t>none</w:t>
      </w:r>
    </w:p>
    <w:p w14:paraId="745065BB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</w:p>
    <w:p w14:paraId="1842CED4" w14:textId="61E9D72D" w:rsidR="007949D5" w:rsidRDefault="004F2102" w:rsidP="007949D5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R</w:t>
      </w:r>
      <w:r w:rsidR="007949D5">
        <w:rPr>
          <w:color w:val="000000"/>
          <w:sz w:val="22"/>
          <w:szCs w:val="22"/>
          <w:lang w:val="en-AU" w:eastAsia="en-AU"/>
        </w:rPr>
        <w:t>eturns dueDate</w:t>
      </w:r>
      <w:r>
        <w:rPr>
          <w:color w:val="000000"/>
          <w:sz w:val="22"/>
          <w:szCs w:val="22"/>
          <w:lang w:val="en-AU" w:eastAsia="en-AU"/>
        </w:rPr>
        <w:t xml:space="preserve"> (null if loan state is PENDING)</w:t>
      </w:r>
      <w:bookmarkStart w:id="0" w:name="_GoBack"/>
      <w:bookmarkEnd w:id="0"/>
    </w:p>
    <w:p w14:paraId="78C5C296" w14:textId="55C6DE84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495348B1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0875C970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089E3996" w14:textId="06FF51D4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>IPatron getPatron();</w:t>
      </w:r>
    </w:p>
    <w:p w14:paraId="3D6DC037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3673CD2E" w14:textId="6124498A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F72BCD">
        <w:rPr>
          <w:color w:val="000000"/>
          <w:sz w:val="22"/>
          <w:szCs w:val="22"/>
          <w:lang w:val="en-AU" w:eastAsia="en-AU"/>
        </w:rPr>
        <w:t xml:space="preserve">returns </w:t>
      </w:r>
      <w:r>
        <w:rPr>
          <w:color w:val="000000"/>
          <w:sz w:val="22"/>
          <w:szCs w:val="22"/>
          <w:lang w:val="en-AU" w:eastAsia="en-AU"/>
        </w:rPr>
        <w:t>patron</w:t>
      </w:r>
    </w:p>
    <w:p w14:paraId="3913D901" w14:textId="1B1886DE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16FAC0F4" w14:textId="2CC8FD00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359EB0DB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4978C6F7" w14:textId="0BF2DFBA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>IBook getBook();</w:t>
      </w:r>
    </w:p>
    <w:p w14:paraId="42F4227E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none</w:t>
      </w:r>
    </w:p>
    <w:p w14:paraId="2ADC0DBF" w14:textId="644E3373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F72BCD">
        <w:rPr>
          <w:color w:val="000000"/>
          <w:sz w:val="22"/>
          <w:szCs w:val="22"/>
          <w:lang w:val="en-AU" w:eastAsia="en-AU"/>
        </w:rPr>
        <w:t xml:space="preserve">returns </w:t>
      </w:r>
      <w:r>
        <w:rPr>
          <w:color w:val="000000"/>
          <w:sz w:val="22"/>
          <w:szCs w:val="22"/>
          <w:lang w:val="en-AU" w:eastAsia="en-AU"/>
        </w:rPr>
        <w:t>book</w:t>
      </w:r>
    </w:p>
    <w:p w14:paraId="2718BB0A" w14:textId="7ACC3690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07561A8B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57082749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60C75323" w14:textId="77777777" w:rsidR="007949D5" w:rsidRDefault="007949D5">
      <w:pPr>
        <w:widowControl/>
        <w:spacing w:line="240" w:lineRule="auto"/>
        <w:rPr>
          <w:rFonts w:ascii="Consolas" w:hAnsi="Consolas" w:cs="Consolas"/>
          <w:b/>
          <w:bCs/>
          <w:color w:val="7F0055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br w:type="page"/>
      </w:r>
    </w:p>
    <w:p w14:paraId="78A4BF79" w14:textId="7F75AEFE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lastRenderedPageBreak/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commit(</w:t>
      </w:r>
      <w:r>
        <w:rPr>
          <w:rFonts w:ascii="Consolas" w:hAnsi="Consolas" w:cs="Consolas"/>
          <w:b/>
          <w:bCs/>
          <w:color w:val="7F0055"/>
          <w:lang w:val="en-AU" w:eastAsia="en-AU"/>
        </w:rPr>
        <w:t>int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color w:val="6A3E3E"/>
          <w:lang w:val="en-AU" w:eastAsia="en-AU"/>
        </w:rPr>
        <w:t>loanId</w:t>
      </w:r>
      <w:r>
        <w:rPr>
          <w:rFonts w:ascii="Consolas" w:hAnsi="Consolas" w:cs="Consolas"/>
          <w:color w:val="000000"/>
          <w:lang w:val="en-AU" w:eastAsia="en-AU"/>
        </w:rPr>
        <w:t xml:space="preserve">, Date </w:t>
      </w:r>
      <w:r>
        <w:rPr>
          <w:rFonts w:ascii="Consolas" w:hAnsi="Consolas" w:cs="Consolas"/>
          <w:color w:val="6A3E3E"/>
          <w:lang w:val="en-AU" w:eastAsia="en-AU"/>
        </w:rPr>
        <w:t>dueDate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3DAF8094" w14:textId="6736AA2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loan state is PENDING</w:t>
      </w:r>
    </w:p>
    <w:p w14:paraId="372A925B" w14:textId="773D6E05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0AB2A22B" w14:textId="2210DD76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Updates loan state to CURRENT</w:t>
      </w:r>
    </w:p>
    <w:p w14:paraId="7C0CA951" w14:textId="774FACA1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Calls patron.takeOutLoan</w:t>
      </w:r>
    </w:p>
    <w:p w14:paraId="469E9BE7" w14:textId="180B2ACD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Calls book.borrowFromLibrary</w:t>
      </w:r>
    </w:p>
    <w:p w14:paraId="1D5F2C64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10E47A1F" w14:textId="650FDE40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</w:p>
    <w:p w14:paraId="7A07F723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Throws RuntimeError if preconditions not met</w:t>
      </w:r>
    </w:p>
    <w:p w14:paraId="2CCE1BA9" w14:textId="212BFB7A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Otherwise</w:t>
      </w:r>
    </w:p>
    <w:p w14:paraId="2F5B3896" w14:textId="33728523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Loan state is current</w:t>
      </w:r>
    </w:p>
    <w:p w14:paraId="471E427C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*Loan added to patrons current borrowing record</w:t>
      </w:r>
    </w:p>
    <w:p w14:paraId="4B6A57CC" w14:textId="3F0738F3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 xml:space="preserve">*Book state updated to ON_LOAN </w:t>
      </w:r>
    </w:p>
    <w:p w14:paraId="63527F17" w14:textId="13208A96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62715AD5" w14:textId="31B67C04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40C068BD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6EE27230" w14:textId="661C0772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discharge(</w:t>
      </w:r>
      <w:r>
        <w:rPr>
          <w:rFonts w:ascii="Consolas" w:hAnsi="Consolas" w:cs="Consolas"/>
          <w:b/>
          <w:bCs/>
          <w:color w:val="7F0055"/>
          <w:lang w:val="en-AU" w:eastAsia="en-AU"/>
        </w:rPr>
        <w:t>boolean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color w:val="6A3E3E"/>
          <w:lang w:val="en-AU" w:eastAsia="en-AU"/>
        </w:rPr>
        <w:t>isDamaged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2CFA117A" w14:textId="23CFE38B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 xml:space="preserve">loan state is </w:t>
      </w:r>
      <w:r>
        <w:rPr>
          <w:color w:val="000000"/>
          <w:sz w:val="22"/>
          <w:szCs w:val="22"/>
          <w:lang w:val="en-AU" w:eastAsia="en-AU"/>
        </w:rPr>
        <w:t>CURRENT or OVER_DUE</w:t>
      </w:r>
    </w:p>
    <w:p w14:paraId="107D36A9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2EA6B3DB" w14:textId="3F60D403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 xml:space="preserve">Updates loan state to </w:t>
      </w:r>
      <w:r>
        <w:rPr>
          <w:color w:val="000000"/>
          <w:sz w:val="22"/>
          <w:szCs w:val="22"/>
          <w:lang w:val="en-AU" w:eastAsia="en-AU"/>
        </w:rPr>
        <w:t>DISCHARGED</w:t>
      </w:r>
    </w:p>
    <w:p w14:paraId="4C4EB6D1" w14:textId="49F595B5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Calls patron.</w:t>
      </w:r>
      <w:r>
        <w:rPr>
          <w:color w:val="000000"/>
          <w:sz w:val="22"/>
          <w:szCs w:val="22"/>
          <w:lang w:val="en-AU" w:eastAsia="en-AU"/>
        </w:rPr>
        <w:t>dischargeLoan</w:t>
      </w:r>
    </w:p>
    <w:p w14:paraId="02C85D1A" w14:textId="18B80ACA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Calls book.</w:t>
      </w:r>
      <w:r>
        <w:rPr>
          <w:color w:val="000000"/>
          <w:sz w:val="22"/>
          <w:szCs w:val="22"/>
          <w:lang w:val="en-AU" w:eastAsia="en-AU"/>
        </w:rPr>
        <w:t>returnTo</w:t>
      </w:r>
      <w:r>
        <w:rPr>
          <w:color w:val="000000"/>
          <w:sz w:val="22"/>
          <w:szCs w:val="22"/>
          <w:lang w:val="en-AU" w:eastAsia="en-AU"/>
        </w:rPr>
        <w:t>Library</w:t>
      </w:r>
    </w:p>
    <w:p w14:paraId="5BA85482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63BEE38E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  <w:r>
        <w:rPr>
          <w:b/>
          <w:bCs/>
          <w:color w:val="000000"/>
          <w:sz w:val="22"/>
          <w:szCs w:val="22"/>
          <w:lang w:val="en-AU" w:eastAsia="en-AU"/>
        </w:rPr>
        <w:t xml:space="preserve"> </w:t>
      </w:r>
    </w:p>
    <w:p w14:paraId="2D2CB7BF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Throws RuntimeError if preconditions not met</w:t>
      </w:r>
    </w:p>
    <w:p w14:paraId="2791E937" w14:textId="77777777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Otherwise</w:t>
      </w:r>
    </w:p>
    <w:p w14:paraId="23AC99C1" w14:textId="7B091B6D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 xml:space="preserve">Loan state is </w:t>
      </w:r>
      <w:r>
        <w:rPr>
          <w:color w:val="000000"/>
          <w:sz w:val="22"/>
          <w:szCs w:val="22"/>
          <w:lang w:val="en-AU" w:eastAsia="en-AU"/>
        </w:rPr>
        <w:t>DISCHARGED</w:t>
      </w:r>
    </w:p>
    <w:p w14:paraId="1A2E37F0" w14:textId="673F4D75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 xml:space="preserve">*Loan </w:t>
      </w:r>
      <w:r>
        <w:rPr>
          <w:color w:val="000000"/>
          <w:sz w:val="22"/>
          <w:szCs w:val="22"/>
          <w:lang w:val="en-AU" w:eastAsia="en-AU"/>
        </w:rPr>
        <w:t>removed</w:t>
      </w:r>
      <w:r>
        <w:rPr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>rfrom</w:t>
      </w:r>
      <w:r>
        <w:rPr>
          <w:color w:val="000000"/>
          <w:sz w:val="22"/>
          <w:szCs w:val="22"/>
          <w:lang w:val="en-AU" w:eastAsia="en-AU"/>
        </w:rPr>
        <w:t xml:space="preserve"> patrons current borrowing record</w:t>
      </w:r>
    </w:p>
    <w:p w14:paraId="7A24AF67" w14:textId="7638040B" w:rsidR="007949D5" w:rsidRDefault="007949D5" w:rsidP="007949D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 xml:space="preserve">*Book state updated to </w:t>
      </w:r>
      <w:r>
        <w:rPr>
          <w:color w:val="000000"/>
          <w:sz w:val="22"/>
          <w:szCs w:val="22"/>
          <w:lang w:val="en-AU" w:eastAsia="en-AU"/>
        </w:rPr>
        <w:t>AVAILABLE or DAMAGED as appropriate</w:t>
      </w:r>
      <w:r>
        <w:rPr>
          <w:color w:val="000000"/>
          <w:sz w:val="22"/>
          <w:szCs w:val="22"/>
          <w:lang w:val="en-AU" w:eastAsia="en-AU"/>
        </w:rPr>
        <w:t xml:space="preserve"> </w:t>
      </w:r>
    </w:p>
    <w:p w14:paraId="6420B169" w14:textId="77777777" w:rsidR="00F72BCD" w:rsidRPr="00F72BCD" w:rsidRDefault="00F72BCD" w:rsidP="00F72BCD">
      <w:pPr>
        <w:rPr>
          <w:b/>
          <w:bCs/>
        </w:rPr>
      </w:pPr>
    </w:p>
    <w:sectPr w:rsidR="00F72BCD" w:rsidRPr="00F72BCD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5AE61" w14:textId="77777777" w:rsidR="00EB0F87" w:rsidRDefault="00EB0F87">
      <w:pPr>
        <w:spacing w:line="240" w:lineRule="auto"/>
      </w:pPr>
      <w:r>
        <w:separator/>
      </w:r>
    </w:p>
  </w:endnote>
  <w:endnote w:type="continuationSeparator" w:id="0">
    <w:p w14:paraId="7ACA8B3D" w14:textId="77777777" w:rsidR="00EB0F87" w:rsidRDefault="00EB0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16" w:type="dxa"/>
      <w:tblInd w:w="-63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30"/>
      <w:gridCol w:w="6570"/>
      <w:gridCol w:w="1116"/>
    </w:tblGrid>
    <w:tr w:rsidR="00685AA7" w14:paraId="5F02B7CD" w14:textId="77777777" w:rsidTr="00ED6A47">
      <w:tc>
        <w:tcPr>
          <w:tcW w:w="2430" w:type="dxa"/>
          <w:tcBorders>
            <w:top w:val="nil"/>
            <w:left w:val="nil"/>
            <w:bottom w:val="nil"/>
            <w:right w:val="nil"/>
          </w:tcBorders>
        </w:tcPr>
        <w:p w14:paraId="32DA419A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6570" w:type="dxa"/>
          <w:tcBorders>
            <w:top w:val="nil"/>
            <w:left w:val="nil"/>
            <w:bottom w:val="nil"/>
            <w:right w:val="nil"/>
          </w:tcBorders>
        </w:tcPr>
        <w:p w14:paraId="5CF80516" w14:textId="77777777" w:rsidR="00ED6A47" w:rsidRDefault="00685AA7" w:rsidP="00ED6A47">
          <w:pPr>
            <w:jc w:val="center"/>
          </w:pPr>
          <w:r>
            <w:sym w:font="Symbol" w:char="F0D3"/>
          </w:r>
          <w:r w:rsidR="008425C7">
            <w:t>Backwoods Correctional Centre</w:t>
          </w:r>
        </w:p>
        <w:p w14:paraId="7A1374D4" w14:textId="390CE668" w:rsidR="00685AA7" w:rsidRDefault="0014571B" w:rsidP="00ED6A47">
          <w:pPr>
            <w:jc w:val="center"/>
          </w:pPr>
          <w:r>
            <w:t>Software Development Corporation</w:t>
          </w:r>
          <w:r w:rsidR="00685AA7">
            <w:t>,</w:t>
          </w:r>
          <w:r w:rsidR="00ED6A47">
            <w:t xml:space="preserve"> </w:t>
          </w:r>
          <w:r w:rsidR="00685AA7">
            <w:fldChar w:fldCharType="begin"/>
          </w:r>
          <w:r w:rsidR="00685AA7">
            <w:instrText xml:space="preserve"> DATE \@ "yyyy" </w:instrText>
          </w:r>
          <w:r w:rsidR="00685AA7">
            <w:fldChar w:fldCharType="separate"/>
          </w:r>
          <w:r w:rsidR="00F72BCD">
            <w:rPr>
              <w:noProof/>
            </w:rPr>
            <w:t>2019</w:t>
          </w:r>
          <w:r w:rsidR="00685AA7">
            <w:fldChar w:fldCharType="end"/>
          </w:r>
        </w:p>
      </w:tc>
      <w:tc>
        <w:tcPr>
          <w:tcW w:w="1116" w:type="dxa"/>
          <w:tcBorders>
            <w:top w:val="nil"/>
            <w:left w:val="nil"/>
            <w:bottom w:val="nil"/>
            <w:right w:val="nil"/>
          </w:tcBorders>
        </w:tcPr>
        <w:p w14:paraId="5775D895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87D1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06520DFD" w14:textId="77777777" w:rsidR="00685AA7" w:rsidRDefault="00685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A9ECA" w14:textId="77777777" w:rsidR="00EB0F87" w:rsidRDefault="00EB0F87">
      <w:pPr>
        <w:spacing w:line="240" w:lineRule="auto"/>
      </w:pPr>
      <w:r>
        <w:separator/>
      </w:r>
    </w:p>
  </w:footnote>
  <w:footnote w:type="continuationSeparator" w:id="0">
    <w:p w14:paraId="7000CFB0" w14:textId="77777777" w:rsidR="00EB0F87" w:rsidRDefault="00EB0F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32355ACD" w14:textId="77777777">
      <w:tc>
        <w:tcPr>
          <w:tcW w:w="6379" w:type="dxa"/>
        </w:tcPr>
        <w:p w14:paraId="4AE23AEB" w14:textId="7B4ACBDA" w:rsidR="00685AA7" w:rsidRDefault="00554E8A">
          <w:r>
            <w:rPr>
              <w:b/>
            </w:rPr>
            <w:t>Backwoods Regional Library System</w:t>
          </w:r>
        </w:p>
      </w:tc>
      <w:tc>
        <w:tcPr>
          <w:tcW w:w="3179" w:type="dxa"/>
        </w:tcPr>
        <w:p w14:paraId="63FB13D9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0E7A5125" w14:textId="77777777">
      <w:tc>
        <w:tcPr>
          <w:tcW w:w="6379" w:type="dxa"/>
        </w:tcPr>
        <w:p w14:paraId="43E944B0" w14:textId="0F85D4D5" w:rsidR="00B034D8" w:rsidRDefault="00B034D8">
          <w:r>
            <w:t xml:space="preserve">BRLS </w:t>
          </w:r>
          <w:r w:rsidR="00E52920">
            <w:t>Entity</w:t>
          </w:r>
          <w:r>
            <w:t xml:space="preserve"> Class Specification</w:t>
          </w:r>
        </w:p>
      </w:tc>
      <w:tc>
        <w:tcPr>
          <w:tcW w:w="3179" w:type="dxa"/>
        </w:tcPr>
        <w:p w14:paraId="66FCE216" w14:textId="511C2298" w:rsidR="00685AA7" w:rsidRDefault="00685AA7">
          <w:r>
            <w:t xml:space="preserve">  Date:  &lt;</w:t>
          </w:r>
          <w:r w:rsidR="00F01003">
            <w:t>02</w:t>
          </w:r>
          <w:r>
            <w:t>/</w:t>
          </w:r>
          <w:r w:rsidR="00F01003">
            <w:t>Feb</w:t>
          </w:r>
          <w:r>
            <w:t>/</w:t>
          </w:r>
          <w:r w:rsidR="00F01003">
            <w:t>19</w:t>
          </w:r>
          <w:r>
            <w:t>&gt;</w:t>
          </w:r>
        </w:p>
      </w:tc>
    </w:tr>
  </w:tbl>
  <w:p w14:paraId="0587A22E" w14:textId="77777777" w:rsidR="00685AA7" w:rsidRDefault="00685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707E08"/>
    <w:multiLevelType w:val="hybridMultilevel"/>
    <w:tmpl w:val="58B2391E"/>
    <w:lvl w:ilvl="0" w:tplc="ED743F0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39A3D1B"/>
    <w:multiLevelType w:val="hybridMultilevel"/>
    <w:tmpl w:val="B2A05A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F57EB"/>
    <w:multiLevelType w:val="hybridMultilevel"/>
    <w:tmpl w:val="B2A05A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A5D786F"/>
    <w:multiLevelType w:val="hybridMultilevel"/>
    <w:tmpl w:val="F77ACFAE"/>
    <w:lvl w:ilvl="0" w:tplc="5E9A9E22">
      <w:numFmt w:val="bullet"/>
      <w:lvlText w:val="-"/>
      <w:lvlJc w:val="left"/>
      <w:pPr>
        <w:ind w:left="1800" w:hanging="360"/>
      </w:pPr>
      <w:rPr>
        <w:rFonts w:ascii="Consolas" w:eastAsia="Times New Roman" w:hAnsi="Consolas" w:cs="Consola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F0F61FB"/>
    <w:multiLevelType w:val="hybridMultilevel"/>
    <w:tmpl w:val="0D388E34"/>
    <w:lvl w:ilvl="0" w:tplc="0C86D5F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31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4"/>
  </w:num>
  <w:num w:numId="12">
    <w:abstractNumId w:val="15"/>
  </w:num>
  <w:num w:numId="13">
    <w:abstractNumId w:val="13"/>
  </w:num>
  <w:num w:numId="14">
    <w:abstractNumId w:val="29"/>
  </w:num>
  <w:num w:numId="15">
    <w:abstractNumId w:val="12"/>
  </w:num>
  <w:num w:numId="16">
    <w:abstractNumId w:val="5"/>
  </w:num>
  <w:num w:numId="17">
    <w:abstractNumId w:val="28"/>
  </w:num>
  <w:num w:numId="18">
    <w:abstractNumId w:val="20"/>
  </w:num>
  <w:num w:numId="19">
    <w:abstractNumId w:val="6"/>
  </w:num>
  <w:num w:numId="20">
    <w:abstractNumId w:val="17"/>
  </w:num>
  <w:num w:numId="21">
    <w:abstractNumId w:val="11"/>
  </w:num>
  <w:num w:numId="22">
    <w:abstractNumId w:val="26"/>
  </w:num>
  <w:num w:numId="23">
    <w:abstractNumId w:val="9"/>
  </w:num>
  <w:num w:numId="24">
    <w:abstractNumId w:val="8"/>
  </w:num>
  <w:num w:numId="25">
    <w:abstractNumId w:val="7"/>
  </w:num>
  <w:num w:numId="26">
    <w:abstractNumId w:val="23"/>
  </w:num>
  <w:num w:numId="27">
    <w:abstractNumId w:val="25"/>
  </w:num>
  <w:num w:numId="28">
    <w:abstractNumId w:val="32"/>
  </w:num>
  <w:num w:numId="29">
    <w:abstractNumId w:val="16"/>
  </w:num>
  <w:num w:numId="30">
    <w:abstractNumId w:val="27"/>
  </w:num>
  <w:num w:numId="31">
    <w:abstractNumId w:val="24"/>
  </w:num>
  <w:num w:numId="32">
    <w:abstractNumId w:val="10"/>
  </w:num>
  <w:num w:numId="33">
    <w:abstractNumId w:val="19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D42"/>
    <w:rsid w:val="000C4507"/>
    <w:rsid w:val="000D59D8"/>
    <w:rsid w:val="00122322"/>
    <w:rsid w:val="0014571B"/>
    <w:rsid w:val="00166037"/>
    <w:rsid w:val="0019590E"/>
    <w:rsid w:val="001F0E5C"/>
    <w:rsid w:val="00271E36"/>
    <w:rsid w:val="002B4085"/>
    <w:rsid w:val="002C6E30"/>
    <w:rsid w:val="00375A4A"/>
    <w:rsid w:val="003772FE"/>
    <w:rsid w:val="003F2A5F"/>
    <w:rsid w:val="00492F69"/>
    <w:rsid w:val="004D59BA"/>
    <w:rsid w:val="004F2102"/>
    <w:rsid w:val="0052614A"/>
    <w:rsid w:val="00554E8A"/>
    <w:rsid w:val="00571BFA"/>
    <w:rsid w:val="00685AA7"/>
    <w:rsid w:val="00736C67"/>
    <w:rsid w:val="007559BC"/>
    <w:rsid w:val="007949D5"/>
    <w:rsid w:val="007B4328"/>
    <w:rsid w:val="007D4DD7"/>
    <w:rsid w:val="00816C1B"/>
    <w:rsid w:val="008425C7"/>
    <w:rsid w:val="00852AE3"/>
    <w:rsid w:val="008B0FA5"/>
    <w:rsid w:val="008E607E"/>
    <w:rsid w:val="00965286"/>
    <w:rsid w:val="00A12D42"/>
    <w:rsid w:val="00A72111"/>
    <w:rsid w:val="00A77A7C"/>
    <w:rsid w:val="00AE4979"/>
    <w:rsid w:val="00B034D8"/>
    <w:rsid w:val="00B156F9"/>
    <w:rsid w:val="00B336C2"/>
    <w:rsid w:val="00B71E27"/>
    <w:rsid w:val="00B924CF"/>
    <w:rsid w:val="00BF5DC2"/>
    <w:rsid w:val="00C33595"/>
    <w:rsid w:val="00C47B3B"/>
    <w:rsid w:val="00C801A9"/>
    <w:rsid w:val="00CD411D"/>
    <w:rsid w:val="00D20D21"/>
    <w:rsid w:val="00D52F8E"/>
    <w:rsid w:val="00DF3BA6"/>
    <w:rsid w:val="00E05D45"/>
    <w:rsid w:val="00E214CF"/>
    <w:rsid w:val="00E52920"/>
    <w:rsid w:val="00E65C1F"/>
    <w:rsid w:val="00E87D13"/>
    <w:rsid w:val="00EB0F87"/>
    <w:rsid w:val="00EC02CF"/>
    <w:rsid w:val="00EC1BDE"/>
    <w:rsid w:val="00ED6A47"/>
    <w:rsid w:val="00EF3F16"/>
    <w:rsid w:val="00F01003"/>
    <w:rsid w:val="00F72BCD"/>
    <w:rsid w:val="00F9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3EF54"/>
  <w15:chartTrackingRefBased/>
  <w15:docId w15:val="{82175A0A-A26A-4B11-A2E8-B7CA1181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36C67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B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Temp\vision_tpl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vision_tpl-1</Template>
  <TotalTime>111</TotalTime>
  <Pages>9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jtulip</dc:creator>
  <cp:keywords/>
  <dc:description/>
  <cp:lastModifiedBy>James Tulip</cp:lastModifiedBy>
  <cp:revision>5</cp:revision>
  <cp:lastPrinted>2001-03-15T04:26:00Z</cp:lastPrinted>
  <dcterms:created xsi:type="dcterms:W3CDTF">2019-08-29T00:14:00Z</dcterms:created>
  <dcterms:modified xsi:type="dcterms:W3CDTF">2019-08-29T02:06:00Z</dcterms:modified>
</cp:coreProperties>
</file>